
<file path=[Content_Types].xml><?xml version="1.0" encoding="utf-8"?>
<Types xmlns="http://schemas.openxmlformats.org/package/2006/content-types">
  <Default Extension="rels" ContentType="application/vnd.openxmlformats-package.relationships+xml"/>
  <Default Extension="xml" ContentType="application/xml"/>
  <Default Extension="odttf" ContentType="application/vnd.openxmlformats-officedocument.obfuscatedFon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a299c4c819864ec6" Type="http://schemas.microsoft.com/office/2006/relationships/ui/extensibility" Target="customUI/customUI.xml"/><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104678de4dbb42c3" Type="http://schemas.microsoft.com/office/2007/relationships/ui/extensibility" Target="customUI/customUI14.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174BA" w:rsidRDefault="007174BA" w:rsidP="007174BA">
      <w:pPr>
        <w:pStyle w:val="Titledocument"/>
        <w:rPr>
          <w:rStyle w:val="In-textcode"/>
        </w:rPr>
      </w:pPr>
      <w:bookmarkStart w:id="0" w:name="ACMTemplateApplied"/>
      <w:bookmarkEnd w:id="0"/>
      <w:r>
        <w:rPr>
          <w:rStyle w:val="In-textcode"/>
        </w:rPr>
        <w:t>The Factorisation by Bases Algorithms, A Case Study</w:t>
      </w:r>
    </w:p>
    <w:p w:rsidR="007174BA" w:rsidRDefault="007174BA" w:rsidP="007174BA">
      <w:pPr>
        <w:pStyle w:val="Authors"/>
        <w:rPr>
          <w:rStyle w:val="In-textcode"/>
        </w:rPr>
      </w:pPr>
      <w:r>
        <w:rPr>
          <w:rStyle w:val="In-textcode"/>
        </w:rPr>
        <w:t>Bracely Magombedze</w:t>
      </w:r>
    </w:p>
    <w:p w:rsidR="007174BA" w:rsidRDefault="007174BA" w:rsidP="007174BA">
      <w:pPr>
        <w:pStyle w:val="Affiliation"/>
        <w:rPr>
          <w:rStyle w:val="In-textcode"/>
        </w:rPr>
      </w:pPr>
      <w:r>
        <w:rPr>
          <w:rStyle w:val="In-textcode"/>
        </w:rPr>
        <w:t>Harare Institute of Technology</w:t>
      </w:r>
    </w:p>
    <w:p w:rsidR="007174BA" w:rsidRDefault="007174BA" w:rsidP="007174BA">
      <w:pPr>
        <w:pStyle w:val="Affiliation"/>
        <w:rPr>
          <w:rStyle w:val="In-textcode"/>
        </w:rPr>
      </w:pPr>
    </w:p>
    <w:p w:rsidR="007174BA" w:rsidRDefault="007174BA" w:rsidP="007174BA">
      <w:pPr>
        <w:pStyle w:val="AbsHead"/>
      </w:pPr>
      <w:r>
        <w:t>Abstract:</w:t>
      </w:r>
    </w:p>
    <w:p w:rsidR="007174BA" w:rsidRDefault="007174BA" w:rsidP="007174BA">
      <w:pPr>
        <w:pStyle w:val="Abstract"/>
      </w:pPr>
      <w:r>
        <w:t>One of the most difficult challenges in number theory and cryptography is the problem of factoring large integers since factoring large numbers more than 200 digits remain difficult. This difficulty has been useful in proving the strength of the RSA encryption scheme, which uses two large numbers of similar size. In this work, we introduce factorisation by bases algorithms (FBA) and implement them on the RSA-numbers defined by the RSA challenge. We analyse the time spent on factoring to check the speed and efficiency of each algorithm.</w:t>
      </w:r>
    </w:p>
    <w:p w:rsidR="007174BA" w:rsidRPr="00AA631A" w:rsidRDefault="007174BA" w:rsidP="007174BA">
      <w:pPr>
        <w:pStyle w:val="Affiliation"/>
        <w:rPr>
          <w:rStyle w:val="In-textcode"/>
        </w:rPr>
      </w:pPr>
      <w:bookmarkStart w:id="1" w:name="_GoBack"/>
      <w:bookmarkEnd w:id="1"/>
    </w:p>
    <w:sectPr w:rsidR="007174BA" w:rsidRPr="00AA631A" w:rsidSect="00E36648">
      <w:headerReference w:type="even" r:id="rId8"/>
      <w:headerReference w:type="default" r:id="rId9"/>
      <w:footerReference w:type="even" r:id="rId10"/>
      <w:footerReference w:type="default" r:id="rId11"/>
      <w:pgSz w:w="12240" w:h="15840"/>
      <w:pgMar w:top="1140" w:right="1080" w:bottom="1240" w:left="1080" w:header="720" w:footer="720" w:gutter="0"/>
      <w:pgNumType w:start="1"/>
      <w:cols w:space="720"/>
      <w:noEndnote/>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516A8" w:rsidRDefault="004516A8" w:rsidP="0041699B">
      <w:r>
        <w:separator/>
      </w:r>
    </w:p>
  </w:endnote>
  <w:endnote w:type="continuationSeparator" w:id="0">
    <w:p w:rsidR="004516A8" w:rsidRDefault="004516A8" w:rsidP="004169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embedRegular r:id="rId1" w:fontKey="{8435FEC4-CCF2-4EC5-9770-DF35AD97F473}"/>
    <w:embedBold r:id="rId2" w:fontKey="{25F2C43B-8A79-441F-9A7E-496EB4F7801D}"/>
    <w:embedItalic r:id="rId3" w:fontKey="{0DE7224A-BD02-4080-93D0-5F9A50BB6D6C}"/>
    <w:embedBoldItalic r:id="rId4" w:fontKey="{9B2FF7FE-F079-4ECF-B90A-6C989F36EF1C}"/>
  </w:font>
  <w:font w:name="Cambria">
    <w:panose1 w:val="02040503050406030204"/>
    <w:charset w:val="00"/>
    <w:family w:val="roman"/>
    <w:pitch w:val="variable"/>
    <w:sig w:usb0="E00006FF" w:usb1="420024FF" w:usb2="02000000" w:usb3="00000000" w:csb0="0000019F" w:csb1="00000000"/>
    <w:embedRegular r:id="rId5" w:fontKey="{D98EA459-C4E0-4B77-899F-9FD82CDFC951}"/>
    <w:embedBold r:id="rId6" w:fontKey="{056D3CD1-0426-4BBC-91F8-A004C70398C8}"/>
    <w:embedItalic r:id="rId7" w:fontKey="{41C7C3F6-BEAA-4503-B7EC-BB8B5BF54B41}"/>
  </w:font>
  <w:font w:name="Arial">
    <w:panose1 w:val="020B0604020202020204"/>
    <w:charset w:val="00"/>
    <w:family w:val="swiss"/>
    <w:pitch w:val="variable"/>
    <w:sig w:usb0="E0002EFF" w:usb1="C000785B" w:usb2="00000009" w:usb3="00000000" w:csb0="000001FF" w:csb1="00000000"/>
  </w:font>
  <w:font w:name="Linux Libertine">
    <w:altName w:val="Cambria"/>
    <w:charset w:val="00"/>
    <w:family w:val="auto"/>
    <w:pitch w:val="variable"/>
    <w:sig w:usb0="E0000AFF" w:usb1="5200E5FB" w:usb2="02000020" w:usb3="00000000" w:csb0="000001BF" w:csb1="00000000"/>
  </w:font>
  <w:font w:name="Tahoma">
    <w:panose1 w:val="020B0604030504040204"/>
    <w:charset w:val="00"/>
    <w:family w:val="swiss"/>
    <w:pitch w:val="variable"/>
    <w:sig w:usb0="E1002EFF" w:usb1="C000605B" w:usb2="00000029" w:usb3="00000000" w:csb0="000101FF" w:csb1="00000000"/>
    <w:embedRegular r:id="rId8" w:fontKey="{AC51C623-E6ED-40FD-8F70-2D0229A8057C}"/>
  </w:font>
  <w:font w:name="Linux Biolinum">
    <w:altName w:val="Times New Roman"/>
    <w:charset w:val="00"/>
    <w:family w:val="auto"/>
    <w:pitch w:val="variable"/>
    <w:sig w:usb0="E0000AFF" w:usb1="5000E5FB" w:usb2="00000020" w:usb3="00000000" w:csb0="000001BF" w:csb1="00000000"/>
  </w:font>
  <w:font w:name="Cambria Math">
    <w:panose1 w:val="02040503050406030204"/>
    <w:charset w:val="00"/>
    <w:family w:val="roman"/>
    <w:pitch w:val="variable"/>
    <w:sig w:usb0="E00006FF" w:usb1="420024FF" w:usb2="02000000" w:usb3="00000000" w:csb0="0000019F" w:csb1="00000000"/>
    <w:embedRegular r:id="rId9" w:fontKey="{1C49D606-3ABC-4475-B0BC-DCC910325615}"/>
  </w:font>
  <w:font w:name="Arial Unicode MS">
    <w:panose1 w:val="020B0604020202020204"/>
    <w:charset w:val="80"/>
    <w:family w:val="swiss"/>
    <w:pitch w:val="variable"/>
    <w:sig w:usb0="F7FFAFFF" w:usb1="E9DFFFFF" w:usb2="0000003F" w:usb3="00000000" w:csb0="003F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880" w:rsidRDefault="00AB5880" w:rsidP="0041699B">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880" w:rsidRDefault="00AB5880" w:rsidP="0041699B">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516A8" w:rsidRDefault="004516A8" w:rsidP="0041699B">
      <w:r>
        <w:separator/>
      </w:r>
    </w:p>
  </w:footnote>
  <w:footnote w:type="continuationSeparator" w:id="0">
    <w:p w:rsidR="004516A8" w:rsidRDefault="004516A8" w:rsidP="004169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880" w:rsidRDefault="00AB5880">
    <w:pPr>
      <w:pStyle w:val="Header"/>
    </w:pPr>
    <w:r>
      <w:tab/>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B5880" w:rsidRDefault="00AB5880">
    <w:pPr>
      <w:pStyle w:val="Header"/>
    </w:pP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188892C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1B34F80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F252E860"/>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42B225D0"/>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3954B3B4"/>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38BE33E4"/>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EEDE5784"/>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C174FE78"/>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07C3150"/>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86E69190"/>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C7E5D2E"/>
    <w:multiLevelType w:val="hybridMultilevel"/>
    <w:tmpl w:val="E920FF82"/>
    <w:lvl w:ilvl="0" w:tplc="77A8E678">
      <w:start w:val="1"/>
      <w:numFmt w:val="none"/>
      <w:lvlText w:val="Acknowledgments"/>
      <w:lvlJc w:val="left"/>
      <w:pPr>
        <w:tabs>
          <w:tab w:val="num" w:pos="0"/>
        </w:tabs>
        <w:ind w:left="0" w:firstLine="0"/>
      </w:pPr>
      <w:rPr>
        <w:rFonts w:hint="default"/>
      </w:rPr>
    </w:lvl>
    <w:lvl w:ilvl="1" w:tplc="04070019" w:tentative="1">
      <w:start w:val="1"/>
      <w:numFmt w:val="lowerLetter"/>
      <w:lvlText w:val="%2."/>
      <w:lvlJc w:val="left"/>
      <w:pPr>
        <w:tabs>
          <w:tab w:val="num" w:pos="1440"/>
        </w:tabs>
        <w:ind w:left="1440" w:hanging="360"/>
      </w:pPr>
    </w:lvl>
    <w:lvl w:ilvl="2" w:tplc="0407001B" w:tentative="1">
      <w:start w:val="1"/>
      <w:numFmt w:val="lowerRoman"/>
      <w:lvlText w:val="%3."/>
      <w:lvlJc w:val="right"/>
      <w:pPr>
        <w:tabs>
          <w:tab w:val="num" w:pos="2160"/>
        </w:tabs>
        <w:ind w:left="2160" w:hanging="180"/>
      </w:pPr>
    </w:lvl>
    <w:lvl w:ilvl="3" w:tplc="0407000F" w:tentative="1">
      <w:start w:val="1"/>
      <w:numFmt w:val="decimal"/>
      <w:lvlText w:val="%4."/>
      <w:lvlJc w:val="left"/>
      <w:pPr>
        <w:tabs>
          <w:tab w:val="num" w:pos="2880"/>
        </w:tabs>
        <w:ind w:left="2880" w:hanging="360"/>
      </w:pPr>
    </w:lvl>
    <w:lvl w:ilvl="4" w:tplc="04070019" w:tentative="1">
      <w:start w:val="1"/>
      <w:numFmt w:val="lowerLetter"/>
      <w:lvlText w:val="%5."/>
      <w:lvlJc w:val="left"/>
      <w:pPr>
        <w:tabs>
          <w:tab w:val="num" w:pos="3600"/>
        </w:tabs>
        <w:ind w:left="3600" w:hanging="360"/>
      </w:pPr>
    </w:lvl>
    <w:lvl w:ilvl="5" w:tplc="0407001B" w:tentative="1">
      <w:start w:val="1"/>
      <w:numFmt w:val="lowerRoman"/>
      <w:lvlText w:val="%6."/>
      <w:lvlJc w:val="right"/>
      <w:pPr>
        <w:tabs>
          <w:tab w:val="num" w:pos="4320"/>
        </w:tabs>
        <w:ind w:left="4320" w:hanging="180"/>
      </w:pPr>
    </w:lvl>
    <w:lvl w:ilvl="6" w:tplc="0407000F" w:tentative="1">
      <w:start w:val="1"/>
      <w:numFmt w:val="decimal"/>
      <w:lvlText w:val="%7."/>
      <w:lvlJc w:val="left"/>
      <w:pPr>
        <w:tabs>
          <w:tab w:val="num" w:pos="5040"/>
        </w:tabs>
        <w:ind w:left="5040" w:hanging="360"/>
      </w:pPr>
    </w:lvl>
    <w:lvl w:ilvl="7" w:tplc="04070019" w:tentative="1">
      <w:start w:val="1"/>
      <w:numFmt w:val="lowerLetter"/>
      <w:lvlText w:val="%8."/>
      <w:lvlJc w:val="left"/>
      <w:pPr>
        <w:tabs>
          <w:tab w:val="num" w:pos="5760"/>
        </w:tabs>
        <w:ind w:left="5760" w:hanging="360"/>
      </w:pPr>
    </w:lvl>
    <w:lvl w:ilvl="8" w:tplc="0407001B" w:tentative="1">
      <w:start w:val="1"/>
      <w:numFmt w:val="lowerRoman"/>
      <w:lvlText w:val="%9."/>
      <w:lvlJc w:val="right"/>
      <w:pPr>
        <w:tabs>
          <w:tab w:val="num" w:pos="6480"/>
        </w:tabs>
        <w:ind w:left="6480" w:hanging="180"/>
      </w:pPr>
    </w:lvl>
  </w:abstractNum>
  <w:abstractNum w:abstractNumId="11" w15:restartNumberingAfterBreak="0">
    <w:nsid w:val="20435D59"/>
    <w:multiLevelType w:val="multilevel"/>
    <w:tmpl w:val="3DFA097E"/>
    <w:lvl w:ilvl="0">
      <w:start w:val="1"/>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080" w:hanging="360"/>
      </w:pPr>
      <w:rPr>
        <w:rFonts w:hint="default"/>
      </w:rPr>
    </w:lvl>
    <w:lvl w:ilvl="3">
      <w:start w:val="1"/>
      <w:numFmt w:val="decimal"/>
      <w:lvlText w:val="%1.%2.%3.%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2D170EA7"/>
    <w:multiLevelType w:val="multilevel"/>
    <w:tmpl w:val="09B48B1C"/>
    <w:lvl w:ilvl="0">
      <w:start w:val="1"/>
      <w:numFmt w:val="decimal"/>
      <w:suff w:val="nothing"/>
      <w:lvlText w:val="%1. "/>
      <w:lvlJc w:val="left"/>
      <w:pPr>
        <w:ind w:left="0" w:firstLine="0"/>
      </w:pPr>
      <w:rPr>
        <w:rFonts w:hint="default"/>
      </w:rPr>
    </w:lvl>
    <w:lvl w:ilvl="1">
      <w:start w:val="1"/>
      <w:numFmt w:val="decimal"/>
      <w:suff w:val="nothing"/>
      <w:lvlText w:val="%1.%2 "/>
      <w:lvlJc w:val="left"/>
      <w:pPr>
        <w:ind w:left="0" w:firstLine="0"/>
      </w:pPr>
      <w:rPr>
        <w:rFonts w:hint="default"/>
      </w:rPr>
    </w:lvl>
    <w:lvl w:ilvl="2">
      <w:start w:val="1"/>
      <w:numFmt w:val="decimal"/>
      <w:suff w:val="nothing"/>
      <w:lvlText w:val="%1.%2.%3 "/>
      <w:lvlJc w:val="left"/>
      <w:pPr>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800"/>
        </w:tabs>
        <w:ind w:left="1800" w:hanging="1800"/>
      </w:pPr>
      <w:rPr>
        <w:rFonts w:hint="default"/>
      </w:rPr>
    </w:lvl>
  </w:abstractNum>
  <w:abstractNum w:abstractNumId="13" w15:restartNumberingAfterBreak="0">
    <w:nsid w:val="34BF3E54"/>
    <w:multiLevelType w:val="multilevel"/>
    <w:tmpl w:val="BAFE31E0"/>
    <w:styleLink w:val="SIGPLANListbullet"/>
    <w:lvl w:ilvl="0">
      <w:start w:val="1"/>
      <w:numFmt w:val="bullet"/>
      <w:lvlText w:val=""/>
      <w:lvlJc w:val="left"/>
      <w:pPr>
        <w:tabs>
          <w:tab w:val="num" w:pos="260"/>
        </w:tabs>
        <w:ind w:left="260" w:hanging="200"/>
      </w:pPr>
      <w:rPr>
        <w:rFonts w:ascii="Symbol" w:hAnsi="Symbol" w:hint="default"/>
      </w:rPr>
    </w:lvl>
    <w:lvl w:ilvl="1">
      <w:start w:val="1"/>
      <w:numFmt w:val="bullet"/>
      <w:lvlText w:val=""/>
      <w:lvlJc w:val="left"/>
      <w:pPr>
        <w:tabs>
          <w:tab w:val="num" w:pos="520"/>
        </w:tabs>
        <w:ind w:left="520" w:hanging="200"/>
      </w:pPr>
      <w:rPr>
        <w:rFonts w:ascii="Symbol" w:hAnsi="Symbol" w:hint="default"/>
      </w:rPr>
    </w:lvl>
    <w:lvl w:ilvl="2">
      <w:start w:val="1"/>
      <w:numFmt w:val="bullet"/>
      <w:lvlText w:val=""/>
      <w:lvlJc w:val="left"/>
      <w:pPr>
        <w:tabs>
          <w:tab w:val="num" w:pos="780"/>
        </w:tabs>
        <w:ind w:left="780" w:hanging="200"/>
      </w:pPr>
      <w:rPr>
        <w:rFonts w:ascii="Symbol" w:hAnsi="Symbol" w:hint="default"/>
      </w:rPr>
    </w:lvl>
    <w:lvl w:ilvl="3">
      <w:start w:val="1"/>
      <w:numFmt w:val="bullet"/>
      <w:lvlText w:val=""/>
      <w:lvlJc w:val="left"/>
      <w:pPr>
        <w:tabs>
          <w:tab w:val="num" w:pos="1040"/>
        </w:tabs>
        <w:ind w:left="1040" w:hanging="200"/>
      </w:pPr>
      <w:rPr>
        <w:rFonts w:ascii="Symbol" w:hAnsi="Symbol" w:hint="default"/>
      </w:rPr>
    </w:lvl>
    <w:lvl w:ilvl="4">
      <w:start w:val="1"/>
      <w:numFmt w:val="bullet"/>
      <w:lvlText w:val=""/>
      <w:lvlJc w:val="left"/>
      <w:pPr>
        <w:tabs>
          <w:tab w:val="num" w:pos="1300"/>
        </w:tabs>
        <w:ind w:left="1300" w:hanging="200"/>
      </w:pPr>
      <w:rPr>
        <w:rFonts w:ascii="Symbol" w:hAnsi="Symbol" w:hint="default"/>
      </w:rPr>
    </w:lvl>
    <w:lvl w:ilvl="5">
      <w:start w:val="1"/>
      <w:numFmt w:val="bullet"/>
      <w:lvlText w:val=""/>
      <w:lvlJc w:val="left"/>
      <w:pPr>
        <w:tabs>
          <w:tab w:val="num" w:pos="1560"/>
        </w:tabs>
        <w:ind w:left="1560" w:hanging="200"/>
      </w:pPr>
      <w:rPr>
        <w:rFonts w:ascii="Symbol" w:hAnsi="Symbol" w:hint="default"/>
      </w:rPr>
    </w:lvl>
    <w:lvl w:ilvl="6">
      <w:start w:val="1"/>
      <w:numFmt w:val="bullet"/>
      <w:lvlText w:val=""/>
      <w:lvlJc w:val="left"/>
      <w:pPr>
        <w:tabs>
          <w:tab w:val="num" w:pos="1820"/>
        </w:tabs>
        <w:ind w:left="1820" w:hanging="200"/>
      </w:pPr>
      <w:rPr>
        <w:rFonts w:ascii="Symbol" w:hAnsi="Symbol" w:hint="default"/>
      </w:rPr>
    </w:lvl>
    <w:lvl w:ilvl="7">
      <w:start w:val="1"/>
      <w:numFmt w:val="bullet"/>
      <w:lvlText w:val=""/>
      <w:lvlJc w:val="left"/>
      <w:pPr>
        <w:tabs>
          <w:tab w:val="num" w:pos="2080"/>
        </w:tabs>
        <w:ind w:left="2080" w:hanging="200"/>
      </w:pPr>
      <w:rPr>
        <w:rFonts w:ascii="Symbol" w:hAnsi="Symbol" w:hint="default"/>
      </w:rPr>
    </w:lvl>
    <w:lvl w:ilvl="8">
      <w:start w:val="1"/>
      <w:numFmt w:val="bullet"/>
      <w:lvlText w:val=""/>
      <w:lvlJc w:val="left"/>
      <w:pPr>
        <w:tabs>
          <w:tab w:val="num" w:pos="2340"/>
        </w:tabs>
        <w:ind w:left="2340" w:hanging="200"/>
      </w:pPr>
      <w:rPr>
        <w:rFonts w:ascii="Symbol" w:hAnsi="Symbol" w:hint="default"/>
      </w:rPr>
    </w:lvl>
  </w:abstractNum>
  <w:abstractNum w:abstractNumId="14" w15:restartNumberingAfterBreak="0">
    <w:nsid w:val="36756063"/>
    <w:multiLevelType w:val="multilevel"/>
    <w:tmpl w:val="F75AE9DE"/>
    <w:lvl w:ilvl="0">
      <w:start w:val="1"/>
      <w:numFmt w:val="decimal"/>
      <w:pStyle w:val="Head1"/>
      <w:lvlText w:val="%1"/>
      <w:lvlJc w:val="left"/>
      <w:pPr>
        <w:ind w:left="360" w:hanging="360"/>
      </w:pPr>
      <w:rPr>
        <w:rFonts w:hint="default"/>
      </w:rPr>
    </w:lvl>
    <w:lvl w:ilvl="1">
      <w:start w:val="1"/>
      <w:numFmt w:val="decimal"/>
      <w:pStyle w:val="Head2"/>
      <w:lvlText w:val="%1.%2"/>
      <w:lvlJc w:val="left"/>
      <w:pPr>
        <w:ind w:left="360" w:hanging="360"/>
      </w:pPr>
      <w:rPr>
        <w:rFonts w:hint="default"/>
      </w:rPr>
    </w:lvl>
    <w:lvl w:ilvl="2">
      <w:start w:val="1"/>
      <w:numFmt w:val="decimal"/>
      <w:pStyle w:val="Head3"/>
      <w:lvlText w:val="%1.%2.%3"/>
      <w:lvlJc w:val="left"/>
      <w:pPr>
        <w:ind w:left="360" w:hanging="360"/>
      </w:pPr>
      <w:rPr>
        <w:rFonts w:hint="default"/>
      </w:rPr>
    </w:lvl>
    <w:lvl w:ilvl="3">
      <w:start w:val="1"/>
      <w:numFmt w:val="decimal"/>
      <w:pStyle w:val="Head4"/>
      <w:lvlText w:val="%1.%2.%3.%4"/>
      <w:lvlJc w:val="left"/>
      <w:pPr>
        <w:ind w:left="36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5" w15:restartNumberingAfterBreak="0">
    <w:nsid w:val="46876897"/>
    <w:multiLevelType w:val="hybridMultilevel"/>
    <w:tmpl w:val="9284396A"/>
    <w:lvl w:ilvl="0" w:tplc="9DD2010E">
      <w:start w:val="1"/>
      <w:numFmt w:val="none"/>
      <w:lvlText w:val="Appendix"/>
      <w:lvlJc w:val="left"/>
      <w:pPr>
        <w:tabs>
          <w:tab w:val="num" w:pos="0"/>
        </w:tabs>
        <w:ind w:left="0" w:firstLine="0"/>
      </w:pPr>
      <w:rPr>
        <w:rFonts w:hint="default"/>
      </w:rPr>
    </w:lvl>
    <w:lvl w:ilvl="1" w:tplc="F0C2F7F4" w:tentative="1">
      <w:start w:val="1"/>
      <w:numFmt w:val="lowerLetter"/>
      <w:lvlText w:val="%2."/>
      <w:lvlJc w:val="left"/>
      <w:pPr>
        <w:tabs>
          <w:tab w:val="num" w:pos="1440"/>
        </w:tabs>
        <w:ind w:left="1440" w:hanging="360"/>
      </w:pPr>
    </w:lvl>
    <w:lvl w:ilvl="2" w:tplc="E65AB526" w:tentative="1">
      <w:start w:val="1"/>
      <w:numFmt w:val="lowerRoman"/>
      <w:lvlText w:val="%3."/>
      <w:lvlJc w:val="right"/>
      <w:pPr>
        <w:tabs>
          <w:tab w:val="num" w:pos="2160"/>
        </w:tabs>
        <w:ind w:left="2160" w:hanging="180"/>
      </w:pPr>
    </w:lvl>
    <w:lvl w:ilvl="3" w:tplc="EC4250CC" w:tentative="1">
      <w:start w:val="1"/>
      <w:numFmt w:val="decimal"/>
      <w:lvlText w:val="%4."/>
      <w:lvlJc w:val="left"/>
      <w:pPr>
        <w:tabs>
          <w:tab w:val="num" w:pos="2880"/>
        </w:tabs>
        <w:ind w:left="2880" w:hanging="360"/>
      </w:pPr>
    </w:lvl>
    <w:lvl w:ilvl="4" w:tplc="3BAED088" w:tentative="1">
      <w:start w:val="1"/>
      <w:numFmt w:val="lowerLetter"/>
      <w:lvlText w:val="%5."/>
      <w:lvlJc w:val="left"/>
      <w:pPr>
        <w:tabs>
          <w:tab w:val="num" w:pos="3600"/>
        </w:tabs>
        <w:ind w:left="3600" w:hanging="360"/>
      </w:pPr>
    </w:lvl>
    <w:lvl w:ilvl="5" w:tplc="A9964D4C" w:tentative="1">
      <w:start w:val="1"/>
      <w:numFmt w:val="lowerRoman"/>
      <w:lvlText w:val="%6."/>
      <w:lvlJc w:val="right"/>
      <w:pPr>
        <w:tabs>
          <w:tab w:val="num" w:pos="4320"/>
        </w:tabs>
        <w:ind w:left="4320" w:hanging="180"/>
      </w:pPr>
    </w:lvl>
    <w:lvl w:ilvl="6" w:tplc="F57E85BC" w:tentative="1">
      <w:start w:val="1"/>
      <w:numFmt w:val="decimal"/>
      <w:lvlText w:val="%7."/>
      <w:lvlJc w:val="left"/>
      <w:pPr>
        <w:tabs>
          <w:tab w:val="num" w:pos="5040"/>
        </w:tabs>
        <w:ind w:left="5040" w:hanging="360"/>
      </w:pPr>
    </w:lvl>
    <w:lvl w:ilvl="7" w:tplc="0DDC1B82" w:tentative="1">
      <w:start w:val="1"/>
      <w:numFmt w:val="lowerLetter"/>
      <w:lvlText w:val="%8."/>
      <w:lvlJc w:val="left"/>
      <w:pPr>
        <w:tabs>
          <w:tab w:val="num" w:pos="5760"/>
        </w:tabs>
        <w:ind w:left="5760" w:hanging="360"/>
      </w:pPr>
    </w:lvl>
    <w:lvl w:ilvl="8" w:tplc="9DA8E638" w:tentative="1">
      <w:start w:val="1"/>
      <w:numFmt w:val="lowerRoman"/>
      <w:lvlText w:val="%9."/>
      <w:lvlJc w:val="right"/>
      <w:pPr>
        <w:tabs>
          <w:tab w:val="num" w:pos="6480"/>
        </w:tabs>
        <w:ind w:left="6480" w:hanging="180"/>
      </w:pPr>
    </w:lvl>
  </w:abstractNum>
  <w:abstractNum w:abstractNumId="16" w15:restartNumberingAfterBreak="0">
    <w:nsid w:val="554B53A5"/>
    <w:multiLevelType w:val="multilevel"/>
    <w:tmpl w:val="1A2C5E10"/>
    <w:styleLink w:val="SIGPLANListnumber"/>
    <w:lvl w:ilvl="0">
      <w:start w:val="1"/>
      <w:numFmt w:val="decimal"/>
      <w:lvlText w:val="%1."/>
      <w:lvlJc w:val="right"/>
      <w:pPr>
        <w:tabs>
          <w:tab w:val="num" w:pos="260"/>
        </w:tabs>
        <w:ind w:left="260" w:hanging="80"/>
      </w:pPr>
      <w:rPr>
        <w:rFonts w:hint="default"/>
      </w:rPr>
    </w:lvl>
    <w:lvl w:ilvl="1">
      <w:start w:val="1"/>
      <w:numFmt w:val="decimal"/>
      <w:lvlText w:val="%2."/>
      <w:lvlJc w:val="right"/>
      <w:pPr>
        <w:tabs>
          <w:tab w:val="num" w:pos="520"/>
        </w:tabs>
        <w:ind w:left="520" w:hanging="80"/>
      </w:pPr>
      <w:rPr>
        <w:rFonts w:hint="default"/>
      </w:rPr>
    </w:lvl>
    <w:lvl w:ilvl="2">
      <w:start w:val="1"/>
      <w:numFmt w:val="decimal"/>
      <w:lvlText w:val="%3."/>
      <w:lvlJc w:val="right"/>
      <w:pPr>
        <w:tabs>
          <w:tab w:val="num" w:pos="780"/>
        </w:tabs>
        <w:ind w:left="780" w:hanging="80"/>
      </w:pPr>
      <w:rPr>
        <w:rFonts w:hint="default"/>
      </w:rPr>
    </w:lvl>
    <w:lvl w:ilvl="3">
      <w:start w:val="1"/>
      <w:numFmt w:val="decimal"/>
      <w:lvlText w:val="%4."/>
      <w:lvlJc w:val="right"/>
      <w:pPr>
        <w:tabs>
          <w:tab w:val="num" w:pos="1040"/>
        </w:tabs>
        <w:ind w:left="1040" w:hanging="80"/>
      </w:pPr>
      <w:rPr>
        <w:rFonts w:hint="default"/>
      </w:rPr>
    </w:lvl>
    <w:lvl w:ilvl="4">
      <w:start w:val="1"/>
      <w:numFmt w:val="decimal"/>
      <w:lvlText w:val="%5."/>
      <w:lvlJc w:val="right"/>
      <w:pPr>
        <w:tabs>
          <w:tab w:val="num" w:pos="1300"/>
        </w:tabs>
        <w:ind w:left="1300" w:hanging="80"/>
      </w:pPr>
      <w:rPr>
        <w:rFonts w:hint="default"/>
      </w:rPr>
    </w:lvl>
    <w:lvl w:ilvl="5">
      <w:start w:val="1"/>
      <w:numFmt w:val="decimal"/>
      <w:lvlText w:val="%6."/>
      <w:lvlJc w:val="right"/>
      <w:pPr>
        <w:tabs>
          <w:tab w:val="num" w:pos="1560"/>
        </w:tabs>
        <w:ind w:left="1560" w:hanging="80"/>
      </w:pPr>
      <w:rPr>
        <w:rFonts w:hint="default"/>
      </w:rPr>
    </w:lvl>
    <w:lvl w:ilvl="6">
      <w:start w:val="1"/>
      <w:numFmt w:val="decimal"/>
      <w:lvlText w:val="%7."/>
      <w:lvlJc w:val="right"/>
      <w:pPr>
        <w:tabs>
          <w:tab w:val="num" w:pos="1820"/>
        </w:tabs>
        <w:ind w:left="1820" w:hanging="80"/>
      </w:pPr>
      <w:rPr>
        <w:rFonts w:hint="default"/>
      </w:rPr>
    </w:lvl>
    <w:lvl w:ilvl="7">
      <w:start w:val="1"/>
      <w:numFmt w:val="decimal"/>
      <w:lvlText w:val="%8."/>
      <w:lvlJc w:val="right"/>
      <w:pPr>
        <w:tabs>
          <w:tab w:val="num" w:pos="2080"/>
        </w:tabs>
        <w:ind w:left="2080" w:hanging="80"/>
      </w:pPr>
      <w:rPr>
        <w:rFonts w:hint="default"/>
      </w:rPr>
    </w:lvl>
    <w:lvl w:ilvl="8">
      <w:start w:val="1"/>
      <w:numFmt w:val="decimal"/>
      <w:lvlText w:val="%9."/>
      <w:lvlJc w:val="right"/>
      <w:pPr>
        <w:tabs>
          <w:tab w:val="num" w:pos="2340"/>
        </w:tabs>
        <w:ind w:left="2340" w:hanging="80"/>
      </w:pPr>
      <w:rPr>
        <w:rFonts w:hint="default"/>
      </w:rPr>
    </w:lvl>
  </w:abstractNum>
  <w:abstractNum w:abstractNumId="17" w15:restartNumberingAfterBreak="0">
    <w:nsid w:val="612D4DC5"/>
    <w:multiLevelType w:val="hybridMultilevel"/>
    <w:tmpl w:val="C13A82DE"/>
    <w:lvl w:ilvl="0" w:tplc="0C08F96C">
      <w:start w:val="1"/>
      <w:numFmt w:val="bullet"/>
      <w:pStyle w:val="ListParagraph"/>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204797A"/>
    <w:multiLevelType w:val="hybridMultilevel"/>
    <w:tmpl w:val="E97A8A70"/>
    <w:lvl w:ilvl="0" w:tplc="99FAB936">
      <w:start w:val="1"/>
      <w:numFmt w:val="none"/>
      <w:lvlText w:val="References"/>
      <w:lvlJc w:val="left"/>
      <w:pPr>
        <w:tabs>
          <w:tab w:val="num" w:pos="0"/>
        </w:tabs>
        <w:ind w:left="0" w:firstLine="0"/>
      </w:pPr>
      <w:rPr>
        <w:rFonts w:hint="default"/>
      </w:rPr>
    </w:lvl>
    <w:lvl w:ilvl="1" w:tplc="F6FEF2FA" w:tentative="1">
      <w:start w:val="1"/>
      <w:numFmt w:val="lowerLetter"/>
      <w:lvlText w:val="%2."/>
      <w:lvlJc w:val="left"/>
      <w:pPr>
        <w:tabs>
          <w:tab w:val="num" w:pos="1440"/>
        </w:tabs>
        <w:ind w:left="1440" w:hanging="360"/>
      </w:pPr>
    </w:lvl>
    <w:lvl w:ilvl="2" w:tplc="1BBE9BC4" w:tentative="1">
      <w:start w:val="1"/>
      <w:numFmt w:val="lowerRoman"/>
      <w:lvlText w:val="%3."/>
      <w:lvlJc w:val="right"/>
      <w:pPr>
        <w:tabs>
          <w:tab w:val="num" w:pos="2160"/>
        </w:tabs>
        <w:ind w:left="2160" w:hanging="180"/>
      </w:pPr>
    </w:lvl>
    <w:lvl w:ilvl="3" w:tplc="21AC376C" w:tentative="1">
      <w:start w:val="1"/>
      <w:numFmt w:val="decimal"/>
      <w:lvlText w:val="%4."/>
      <w:lvlJc w:val="left"/>
      <w:pPr>
        <w:tabs>
          <w:tab w:val="num" w:pos="2880"/>
        </w:tabs>
        <w:ind w:left="2880" w:hanging="360"/>
      </w:pPr>
    </w:lvl>
    <w:lvl w:ilvl="4" w:tplc="B8D428FA" w:tentative="1">
      <w:start w:val="1"/>
      <w:numFmt w:val="lowerLetter"/>
      <w:lvlText w:val="%5."/>
      <w:lvlJc w:val="left"/>
      <w:pPr>
        <w:tabs>
          <w:tab w:val="num" w:pos="3600"/>
        </w:tabs>
        <w:ind w:left="3600" w:hanging="360"/>
      </w:pPr>
    </w:lvl>
    <w:lvl w:ilvl="5" w:tplc="6B30A2DE" w:tentative="1">
      <w:start w:val="1"/>
      <w:numFmt w:val="lowerRoman"/>
      <w:lvlText w:val="%6."/>
      <w:lvlJc w:val="right"/>
      <w:pPr>
        <w:tabs>
          <w:tab w:val="num" w:pos="4320"/>
        </w:tabs>
        <w:ind w:left="4320" w:hanging="180"/>
      </w:pPr>
    </w:lvl>
    <w:lvl w:ilvl="6" w:tplc="9996B8CA" w:tentative="1">
      <w:start w:val="1"/>
      <w:numFmt w:val="decimal"/>
      <w:lvlText w:val="%7."/>
      <w:lvlJc w:val="left"/>
      <w:pPr>
        <w:tabs>
          <w:tab w:val="num" w:pos="5040"/>
        </w:tabs>
        <w:ind w:left="5040" w:hanging="360"/>
      </w:pPr>
    </w:lvl>
    <w:lvl w:ilvl="7" w:tplc="ABD6A614" w:tentative="1">
      <w:start w:val="1"/>
      <w:numFmt w:val="lowerLetter"/>
      <w:lvlText w:val="%8."/>
      <w:lvlJc w:val="left"/>
      <w:pPr>
        <w:tabs>
          <w:tab w:val="num" w:pos="5760"/>
        </w:tabs>
        <w:ind w:left="5760" w:hanging="360"/>
      </w:pPr>
    </w:lvl>
    <w:lvl w:ilvl="8" w:tplc="F91084AE" w:tentative="1">
      <w:start w:val="1"/>
      <w:numFmt w:val="lowerRoman"/>
      <w:lvlText w:val="%9."/>
      <w:lvlJc w:val="right"/>
      <w:pPr>
        <w:tabs>
          <w:tab w:val="num" w:pos="6480"/>
        </w:tabs>
        <w:ind w:left="6480" w:hanging="180"/>
      </w:pPr>
    </w:lvl>
  </w:abstractNum>
  <w:abstractNum w:abstractNumId="19" w15:restartNumberingAfterBreak="0">
    <w:nsid w:val="67445E99"/>
    <w:multiLevelType w:val="multilevel"/>
    <w:tmpl w:val="9F46EC34"/>
    <w:styleLink w:val="SIGPLANListletter"/>
    <w:lvl w:ilvl="0">
      <w:start w:val="1"/>
      <w:numFmt w:val="lowerLetter"/>
      <w:lvlText w:val="%1)"/>
      <w:lvlJc w:val="right"/>
      <w:pPr>
        <w:tabs>
          <w:tab w:val="num" w:pos="260"/>
        </w:tabs>
        <w:ind w:left="260" w:hanging="80"/>
      </w:pPr>
      <w:rPr>
        <w:rFonts w:hint="default"/>
      </w:rPr>
    </w:lvl>
    <w:lvl w:ilvl="1">
      <w:start w:val="1"/>
      <w:numFmt w:val="lowerLetter"/>
      <w:lvlText w:val="%2)"/>
      <w:lvlJc w:val="right"/>
      <w:pPr>
        <w:tabs>
          <w:tab w:val="num" w:pos="520"/>
        </w:tabs>
        <w:ind w:left="520" w:hanging="80"/>
      </w:pPr>
      <w:rPr>
        <w:rFonts w:hint="default"/>
      </w:rPr>
    </w:lvl>
    <w:lvl w:ilvl="2">
      <w:start w:val="1"/>
      <w:numFmt w:val="lowerLetter"/>
      <w:lvlText w:val="%3)"/>
      <w:lvlJc w:val="right"/>
      <w:pPr>
        <w:tabs>
          <w:tab w:val="num" w:pos="780"/>
        </w:tabs>
        <w:ind w:left="780" w:hanging="80"/>
      </w:pPr>
      <w:rPr>
        <w:rFonts w:hint="default"/>
      </w:rPr>
    </w:lvl>
    <w:lvl w:ilvl="3">
      <w:start w:val="1"/>
      <w:numFmt w:val="lowerLetter"/>
      <w:lvlText w:val="%4)"/>
      <w:lvlJc w:val="right"/>
      <w:pPr>
        <w:tabs>
          <w:tab w:val="num" w:pos="1040"/>
        </w:tabs>
        <w:ind w:left="1040" w:hanging="80"/>
      </w:pPr>
      <w:rPr>
        <w:rFonts w:hint="default"/>
      </w:rPr>
    </w:lvl>
    <w:lvl w:ilvl="4">
      <w:start w:val="1"/>
      <w:numFmt w:val="lowerLetter"/>
      <w:lvlText w:val="%5)"/>
      <w:lvlJc w:val="right"/>
      <w:pPr>
        <w:tabs>
          <w:tab w:val="num" w:pos="1300"/>
        </w:tabs>
        <w:ind w:left="1300" w:hanging="80"/>
      </w:pPr>
      <w:rPr>
        <w:rFonts w:hint="default"/>
      </w:rPr>
    </w:lvl>
    <w:lvl w:ilvl="5">
      <w:start w:val="1"/>
      <w:numFmt w:val="lowerLetter"/>
      <w:lvlText w:val="%6)"/>
      <w:lvlJc w:val="right"/>
      <w:pPr>
        <w:tabs>
          <w:tab w:val="num" w:pos="1560"/>
        </w:tabs>
        <w:ind w:left="1560" w:hanging="80"/>
      </w:pPr>
      <w:rPr>
        <w:rFonts w:hint="default"/>
      </w:rPr>
    </w:lvl>
    <w:lvl w:ilvl="6">
      <w:start w:val="1"/>
      <w:numFmt w:val="lowerLetter"/>
      <w:lvlText w:val="%7)"/>
      <w:lvlJc w:val="right"/>
      <w:pPr>
        <w:tabs>
          <w:tab w:val="num" w:pos="1820"/>
        </w:tabs>
        <w:ind w:left="1820" w:hanging="80"/>
      </w:pPr>
      <w:rPr>
        <w:rFonts w:hint="default"/>
      </w:rPr>
    </w:lvl>
    <w:lvl w:ilvl="7">
      <w:start w:val="1"/>
      <w:numFmt w:val="lowerLetter"/>
      <w:lvlText w:val="%8)"/>
      <w:lvlJc w:val="right"/>
      <w:pPr>
        <w:tabs>
          <w:tab w:val="num" w:pos="2080"/>
        </w:tabs>
        <w:ind w:left="2080" w:hanging="80"/>
      </w:pPr>
      <w:rPr>
        <w:rFonts w:hint="default"/>
      </w:rPr>
    </w:lvl>
    <w:lvl w:ilvl="8">
      <w:start w:val="1"/>
      <w:numFmt w:val="lowerLetter"/>
      <w:lvlText w:val="%9)"/>
      <w:lvlJc w:val="right"/>
      <w:pPr>
        <w:tabs>
          <w:tab w:val="num" w:pos="2340"/>
        </w:tabs>
        <w:ind w:left="2340" w:hanging="80"/>
      </w:pPr>
      <w:rPr>
        <w:rFonts w:hint="default"/>
      </w:rPr>
    </w:lvl>
  </w:abstractNum>
  <w:abstractNum w:abstractNumId="20" w15:restartNumberingAfterBreak="0">
    <w:nsid w:val="6B8E7CF9"/>
    <w:multiLevelType w:val="hybridMultilevel"/>
    <w:tmpl w:val="4E7C556E"/>
    <w:lvl w:ilvl="0" w:tplc="A41A03FE">
      <w:start w:val="1"/>
      <w:numFmt w:val="none"/>
      <w:lvlText w:val="Abstract"/>
      <w:lvlJc w:val="left"/>
      <w:pPr>
        <w:tabs>
          <w:tab w:val="num" w:pos="0"/>
        </w:tabs>
        <w:ind w:left="0" w:firstLine="0"/>
      </w:pPr>
      <w:rPr>
        <w:rFonts w:hint="default"/>
      </w:rPr>
    </w:lvl>
    <w:lvl w:ilvl="1" w:tplc="771E1FFA" w:tentative="1">
      <w:start w:val="1"/>
      <w:numFmt w:val="lowerLetter"/>
      <w:lvlText w:val="%2."/>
      <w:lvlJc w:val="left"/>
      <w:pPr>
        <w:tabs>
          <w:tab w:val="num" w:pos="1440"/>
        </w:tabs>
        <w:ind w:left="1440" w:hanging="360"/>
      </w:pPr>
    </w:lvl>
    <w:lvl w:ilvl="2" w:tplc="0D0008E8" w:tentative="1">
      <w:start w:val="1"/>
      <w:numFmt w:val="lowerRoman"/>
      <w:lvlText w:val="%3."/>
      <w:lvlJc w:val="right"/>
      <w:pPr>
        <w:tabs>
          <w:tab w:val="num" w:pos="2160"/>
        </w:tabs>
        <w:ind w:left="2160" w:hanging="180"/>
      </w:pPr>
    </w:lvl>
    <w:lvl w:ilvl="3" w:tplc="F5C419D0" w:tentative="1">
      <w:start w:val="1"/>
      <w:numFmt w:val="decimal"/>
      <w:lvlText w:val="%4."/>
      <w:lvlJc w:val="left"/>
      <w:pPr>
        <w:tabs>
          <w:tab w:val="num" w:pos="2880"/>
        </w:tabs>
        <w:ind w:left="2880" w:hanging="360"/>
      </w:pPr>
    </w:lvl>
    <w:lvl w:ilvl="4" w:tplc="A38CC20A" w:tentative="1">
      <w:start w:val="1"/>
      <w:numFmt w:val="lowerLetter"/>
      <w:lvlText w:val="%5."/>
      <w:lvlJc w:val="left"/>
      <w:pPr>
        <w:tabs>
          <w:tab w:val="num" w:pos="3600"/>
        </w:tabs>
        <w:ind w:left="3600" w:hanging="360"/>
      </w:pPr>
    </w:lvl>
    <w:lvl w:ilvl="5" w:tplc="A24CA83C" w:tentative="1">
      <w:start w:val="1"/>
      <w:numFmt w:val="lowerRoman"/>
      <w:lvlText w:val="%6."/>
      <w:lvlJc w:val="right"/>
      <w:pPr>
        <w:tabs>
          <w:tab w:val="num" w:pos="4320"/>
        </w:tabs>
        <w:ind w:left="4320" w:hanging="180"/>
      </w:pPr>
    </w:lvl>
    <w:lvl w:ilvl="6" w:tplc="83B2DA20" w:tentative="1">
      <w:start w:val="1"/>
      <w:numFmt w:val="decimal"/>
      <w:lvlText w:val="%7."/>
      <w:lvlJc w:val="left"/>
      <w:pPr>
        <w:tabs>
          <w:tab w:val="num" w:pos="5040"/>
        </w:tabs>
        <w:ind w:left="5040" w:hanging="360"/>
      </w:pPr>
    </w:lvl>
    <w:lvl w:ilvl="7" w:tplc="BDACEF1C" w:tentative="1">
      <w:start w:val="1"/>
      <w:numFmt w:val="lowerLetter"/>
      <w:lvlText w:val="%8."/>
      <w:lvlJc w:val="left"/>
      <w:pPr>
        <w:tabs>
          <w:tab w:val="num" w:pos="5760"/>
        </w:tabs>
        <w:ind w:left="5760" w:hanging="360"/>
      </w:pPr>
    </w:lvl>
    <w:lvl w:ilvl="8" w:tplc="8C948820" w:tentative="1">
      <w:start w:val="1"/>
      <w:numFmt w:val="lowerRoman"/>
      <w:lvlText w:val="%9."/>
      <w:lvlJc w:val="right"/>
      <w:pPr>
        <w:tabs>
          <w:tab w:val="num" w:pos="6480"/>
        </w:tabs>
        <w:ind w:left="6480" w:hanging="180"/>
      </w:pPr>
    </w:lvl>
  </w:abstractNum>
  <w:abstractNum w:abstractNumId="21" w15:restartNumberingAfterBreak="0">
    <w:nsid w:val="799051AC"/>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pStyle w:val="Heading6"/>
      <w:lvlText w:val="%6)"/>
      <w:lvlJc w:val="left"/>
      <w:pPr>
        <w:ind w:left="1152" w:hanging="432"/>
      </w:pPr>
    </w:lvl>
    <w:lvl w:ilvl="6">
      <w:start w:val="1"/>
      <w:numFmt w:val="lowerRoman"/>
      <w:pStyle w:val="Heading7"/>
      <w:lvlText w:val="%7)"/>
      <w:lvlJc w:val="right"/>
      <w:pPr>
        <w:ind w:left="1296" w:hanging="288"/>
      </w:pPr>
    </w:lvl>
    <w:lvl w:ilvl="7">
      <w:start w:val="1"/>
      <w:numFmt w:val="lowerLetter"/>
      <w:pStyle w:val="Heading8"/>
      <w:lvlText w:val="%8."/>
      <w:lvlJc w:val="left"/>
      <w:pPr>
        <w:ind w:left="1440" w:hanging="432"/>
      </w:pPr>
    </w:lvl>
    <w:lvl w:ilvl="8">
      <w:start w:val="1"/>
      <w:numFmt w:val="lowerRoman"/>
      <w:pStyle w:val="Heading9"/>
      <w:lvlText w:val="%9."/>
      <w:lvlJc w:val="right"/>
      <w:pPr>
        <w:ind w:left="1584" w:hanging="144"/>
      </w:pPr>
    </w:lvl>
  </w:abstractNum>
  <w:num w:numId="1">
    <w:abstractNumId w:val="21"/>
  </w:num>
  <w:num w:numId="2">
    <w:abstractNumId w:val="9"/>
  </w:num>
  <w:num w:numId="3">
    <w:abstractNumId w:val="7"/>
  </w:num>
  <w:num w:numId="4">
    <w:abstractNumId w:val="6"/>
  </w:num>
  <w:num w:numId="5">
    <w:abstractNumId w:val="5"/>
  </w:num>
  <w:num w:numId="6">
    <w:abstractNumId w:val="4"/>
  </w:num>
  <w:num w:numId="7">
    <w:abstractNumId w:val="8"/>
  </w:num>
  <w:num w:numId="8">
    <w:abstractNumId w:val="3"/>
  </w:num>
  <w:num w:numId="9">
    <w:abstractNumId w:val="2"/>
  </w:num>
  <w:num w:numId="10">
    <w:abstractNumId w:val="1"/>
  </w:num>
  <w:num w:numId="11">
    <w:abstractNumId w:val="0"/>
  </w:num>
  <w:num w:numId="12">
    <w:abstractNumId w:val="17"/>
  </w:num>
  <w:num w:numId="13">
    <w:abstractNumId w:val="12"/>
  </w:num>
  <w:num w:numId="14">
    <w:abstractNumId w:val="10"/>
  </w:num>
  <w:num w:numId="15">
    <w:abstractNumId w:val="20"/>
  </w:num>
  <w:num w:numId="16">
    <w:abstractNumId w:val="15"/>
  </w:num>
  <w:num w:numId="17">
    <w:abstractNumId w:val="13"/>
  </w:num>
  <w:num w:numId="18">
    <w:abstractNumId w:val="19"/>
  </w:num>
  <w:num w:numId="19">
    <w:abstractNumId w:val="16"/>
  </w:num>
  <w:num w:numId="20">
    <w:abstractNumId w:val="18"/>
  </w:num>
  <w:num w:numId="21">
    <w:abstractNumId w:val="11"/>
  </w:num>
  <w:num w:numId="22">
    <w:abstractNumId w:val="14"/>
  </w:num>
  <w:numIdMacAtCleanup w:val="2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zoom w:percent="100"/>
  <w:embedTrueTypeFonts/>
  <w:attachedTemplate r:id="rId1"/>
  <w:defaultTabStop w:val="720"/>
  <w:evenAndOddHeader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174BA"/>
    <w:rsid w:val="00000C54"/>
    <w:rsid w:val="00000E80"/>
    <w:rsid w:val="00000F44"/>
    <w:rsid w:val="0000144E"/>
    <w:rsid w:val="00002459"/>
    <w:rsid w:val="000030F1"/>
    <w:rsid w:val="0000485D"/>
    <w:rsid w:val="00004966"/>
    <w:rsid w:val="00010196"/>
    <w:rsid w:val="000115A9"/>
    <w:rsid w:val="00011618"/>
    <w:rsid w:val="00011972"/>
    <w:rsid w:val="00012AD7"/>
    <w:rsid w:val="0001388E"/>
    <w:rsid w:val="00013B02"/>
    <w:rsid w:val="00013F4F"/>
    <w:rsid w:val="00014BC5"/>
    <w:rsid w:val="0001610F"/>
    <w:rsid w:val="000162DB"/>
    <w:rsid w:val="00016AAA"/>
    <w:rsid w:val="00016BA1"/>
    <w:rsid w:val="00017C20"/>
    <w:rsid w:val="00021394"/>
    <w:rsid w:val="00021755"/>
    <w:rsid w:val="000225F2"/>
    <w:rsid w:val="0002303A"/>
    <w:rsid w:val="000230F3"/>
    <w:rsid w:val="000232E1"/>
    <w:rsid w:val="00023332"/>
    <w:rsid w:val="00024236"/>
    <w:rsid w:val="00024801"/>
    <w:rsid w:val="000249E5"/>
    <w:rsid w:val="0002506C"/>
    <w:rsid w:val="000259A3"/>
    <w:rsid w:val="000267DF"/>
    <w:rsid w:val="00026A87"/>
    <w:rsid w:val="00031938"/>
    <w:rsid w:val="0003199D"/>
    <w:rsid w:val="00031CA2"/>
    <w:rsid w:val="00033C10"/>
    <w:rsid w:val="00034340"/>
    <w:rsid w:val="00034461"/>
    <w:rsid w:val="00034463"/>
    <w:rsid w:val="00034EB9"/>
    <w:rsid w:val="00035712"/>
    <w:rsid w:val="00035A28"/>
    <w:rsid w:val="00037A43"/>
    <w:rsid w:val="00037BED"/>
    <w:rsid w:val="00040C1D"/>
    <w:rsid w:val="00041DFE"/>
    <w:rsid w:val="0004239F"/>
    <w:rsid w:val="00042433"/>
    <w:rsid w:val="00043033"/>
    <w:rsid w:val="00043702"/>
    <w:rsid w:val="00044F5B"/>
    <w:rsid w:val="00045C3A"/>
    <w:rsid w:val="00047A60"/>
    <w:rsid w:val="00047B51"/>
    <w:rsid w:val="00047FCC"/>
    <w:rsid w:val="00050496"/>
    <w:rsid w:val="00050EE0"/>
    <w:rsid w:val="00051628"/>
    <w:rsid w:val="0005309B"/>
    <w:rsid w:val="000535A6"/>
    <w:rsid w:val="00053AA8"/>
    <w:rsid w:val="000543E2"/>
    <w:rsid w:val="00056778"/>
    <w:rsid w:val="00057626"/>
    <w:rsid w:val="000633A1"/>
    <w:rsid w:val="00065311"/>
    <w:rsid w:val="00065653"/>
    <w:rsid w:val="0006729D"/>
    <w:rsid w:val="00067D8C"/>
    <w:rsid w:val="00067E97"/>
    <w:rsid w:val="00067FBE"/>
    <w:rsid w:val="00070739"/>
    <w:rsid w:val="00071265"/>
    <w:rsid w:val="0007137F"/>
    <w:rsid w:val="0007187F"/>
    <w:rsid w:val="00072C88"/>
    <w:rsid w:val="00072F44"/>
    <w:rsid w:val="00074B7C"/>
    <w:rsid w:val="00075283"/>
    <w:rsid w:val="00076BAB"/>
    <w:rsid w:val="00076BB1"/>
    <w:rsid w:val="00076DEB"/>
    <w:rsid w:val="00077071"/>
    <w:rsid w:val="00077981"/>
    <w:rsid w:val="00081265"/>
    <w:rsid w:val="000826D0"/>
    <w:rsid w:val="0008419A"/>
    <w:rsid w:val="00084A99"/>
    <w:rsid w:val="00084F8B"/>
    <w:rsid w:val="000852AD"/>
    <w:rsid w:val="00085628"/>
    <w:rsid w:val="00085811"/>
    <w:rsid w:val="000858B5"/>
    <w:rsid w:val="00085E90"/>
    <w:rsid w:val="00086D89"/>
    <w:rsid w:val="0008790E"/>
    <w:rsid w:val="0009049A"/>
    <w:rsid w:val="0009234C"/>
    <w:rsid w:val="0009449E"/>
    <w:rsid w:val="0009470C"/>
    <w:rsid w:val="00094DD3"/>
    <w:rsid w:val="0009679B"/>
    <w:rsid w:val="00096A82"/>
    <w:rsid w:val="000978CE"/>
    <w:rsid w:val="000A0082"/>
    <w:rsid w:val="000A08C7"/>
    <w:rsid w:val="000A14FD"/>
    <w:rsid w:val="000A1B67"/>
    <w:rsid w:val="000A2870"/>
    <w:rsid w:val="000A2BC3"/>
    <w:rsid w:val="000A364D"/>
    <w:rsid w:val="000A4AD1"/>
    <w:rsid w:val="000A54B7"/>
    <w:rsid w:val="000A6065"/>
    <w:rsid w:val="000A6438"/>
    <w:rsid w:val="000A6464"/>
    <w:rsid w:val="000A6BFE"/>
    <w:rsid w:val="000A727D"/>
    <w:rsid w:val="000A7375"/>
    <w:rsid w:val="000A776B"/>
    <w:rsid w:val="000A7920"/>
    <w:rsid w:val="000B225E"/>
    <w:rsid w:val="000B3379"/>
    <w:rsid w:val="000B403C"/>
    <w:rsid w:val="000B413A"/>
    <w:rsid w:val="000B505E"/>
    <w:rsid w:val="000B6A38"/>
    <w:rsid w:val="000B77B6"/>
    <w:rsid w:val="000C183E"/>
    <w:rsid w:val="000C1CA3"/>
    <w:rsid w:val="000C2635"/>
    <w:rsid w:val="000C3AB8"/>
    <w:rsid w:val="000C48D9"/>
    <w:rsid w:val="000C52AD"/>
    <w:rsid w:val="000C5901"/>
    <w:rsid w:val="000C720B"/>
    <w:rsid w:val="000C7E48"/>
    <w:rsid w:val="000D01EE"/>
    <w:rsid w:val="000D075D"/>
    <w:rsid w:val="000D14F2"/>
    <w:rsid w:val="000D1C78"/>
    <w:rsid w:val="000D208A"/>
    <w:rsid w:val="000D3D86"/>
    <w:rsid w:val="000D48D0"/>
    <w:rsid w:val="000D5449"/>
    <w:rsid w:val="000D6742"/>
    <w:rsid w:val="000D753C"/>
    <w:rsid w:val="000D79CE"/>
    <w:rsid w:val="000E0CDB"/>
    <w:rsid w:val="000E0FB6"/>
    <w:rsid w:val="000E40DB"/>
    <w:rsid w:val="000E567F"/>
    <w:rsid w:val="000E593F"/>
    <w:rsid w:val="000E6789"/>
    <w:rsid w:val="000E6D2D"/>
    <w:rsid w:val="000E7497"/>
    <w:rsid w:val="000F1497"/>
    <w:rsid w:val="000F2926"/>
    <w:rsid w:val="000F31DF"/>
    <w:rsid w:val="000F492E"/>
    <w:rsid w:val="000F4D49"/>
    <w:rsid w:val="000F5FCE"/>
    <w:rsid w:val="000F660B"/>
    <w:rsid w:val="000F6719"/>
    <w:rsid w:val="00102896"/>
    <w:rsid w:val="00103D3B"/>
    <w:rsid w:val="0010530E"/>
    <w:rsid w:val="0010603F"/>
    <w:rsid w:val="001069DA"/>
    <w:rsid w:val="00106CBD"/>
    <w:rsid w:val="001070C8"/>
    <w:rsid w:val="001076FC"/>
    <w:rsid w:val="00107865"/>
    <w:rsid w:val="00107923"/>
    <w:rsid w:val="00110589"/>
    <w:rsid w:val="0011079C"/>
    <w:rsid w:val="00110FA6"/>
    <w:rsid w:val="00111E7D"/>
    <w:rsid w:val="00112D3F"/>
    <w:rsid w:val="00113751"/>
    <w:rsid w:val="001143BA"/>
    <w:rsid w:val="0011508A"/>
    <w:rsid w:val="001153A9"/>
    <w:rsid w:val="0011691C"/>
    <w:rsid w:val="00117622"/>
    <w:rsid w:val="00120EBD"/>
    <w:rsid w:val="00121E1B"/>
    <w:rsid w:val="00121F9E"/>
    <w:rsid w:val="00123616"/>
    <w:rsid w:val="00123A34"/>
    <w:rsid w:val="001247AB"/>
    <w:rsid w:val="001247D0"/>
    <w:rsid w:val="00124839"/>
    <w:rsid w:val="001253C2"/>
    <w:rsid w:val="00125677"/>
    <w:rsid w:val="00125D74"/>
    <w:rsid w:val="00126606"/>
    <w:rsid w:val="00131003"/>
    <w:rsid w:val="00132EE8"/>
    <w:rsid w:val="00132EFE"/>
    <w:rsid w:val="00137F89"/>
    <w:rsid w:val="00141BA8"/>
    <w:rsid w:val="00141BAC"/>
    <w:rsid w:val="001433EB"/>
    <w:rsid w:val="00143586"/>
    <w:rsid w:val="00143DF8"/>
    <w:rsid w:val="00144EA3"/>
    <w:rsid w:val="00144EE6"/>
    <w:rsid w:val="001456C2"/>
    <w:rsid w:val="00145838"/>
    <w:rsid w:val="00146087"/>
    <w:rsid w:val="0015252E"/>
    <w:rsid w:val="00153796"/>
    <w:rsid w:val="001543FA"/>
    <w:rsid w:val="0015745B"/>
    <w:rsid w:val="00157B64"/>
    <w:rsid w:val="00157D9C"/>
    <w:rsid w:val="0016125E"/>
    <w:rsid w:val="0016143A"/>
    <w:rsid w:val="001622D1"/>
    <w:rsid w:val="001652E9"/>
    <w:rsid w:val="00166451"/>
    <w:rsid w:val="00166660"/>
    <w:rsid w:val="001671BF"/>
    <w:rsid w:val="001672C5"/>
    <w:rsid w:val="001676A5"/>
    <w:rsid w:val="00172D07"/>
    <w:rsid w:val="00173CE8"/>
    <w:rsid w:val="0017496A"/>
    <w:rsid w:val="0017550F"/>
    <w:rsid w:val="001778D2"/>
    <w:rsid w:val="001803C0"/>
    <w:rsid w:val="001809CB"/>
    <w:rsid w:val="00181CD3"/>
    <w:rsid w:val="00182279"/>
    <w:rsid w:val="001827D1"/>
    <w:rsid w:val="00182EB4"/>
    <w:rsid w:val="00183B84"/>
    <w:rsid w:val="001845B3"/>
    <w:rsid w:val="00185922"/>
    <w:rsid w:val="001860AF"/>
    <w:rsid w:val="00186BCC"/>
    <w:rsid w:val="00187178"/>
    <w:rsid w:val="00187237"/>
    <w:rsid w:val="0019043C"/>
    <w:rsid w:val="00191FD9"/>
    <w:rsid w:val="00192139"/>
    <w:rsid w:val="00192A3A"/>
    <w:rsid w:val="00194A3B"/>
    <w:rsid w:val="001954CE"/>
    <w:rsid w:val="001960B3"/>
    <w:rsid w:val="00197AC5"/>
    <w:rsid w:val="00197AF6"/>
    <w:rsid w:val="001A0980"/>
    <w:rsid w:val="001A0F64"/>
    <w:rsid w:val="001A10DC"/>
    <w:rsid w:val="001A15B4"/>
    <w:rsid w:val="001A2E09"/>
    <w:rsid w:val="001A4352"/>
    <w:rsid w:val="001A46FE"/>
    <w:rsid w:val="001A4CEF"/>
    <w:rsid w:val="001A4E23"/>
    <w:rsid w:val="001A5C11"/>
    <w:rsid w:val="001A690C"/>
    <w:rsid w:val="001B1120"/>
    <w:rsid w:val="001B220F"/>
    <w:rsid w:val="001B2A5F"/>
    <w:rsid w:val="001B31A4"/>
    <w:rsid w:val="001B4F57"/>
    <w:rsid w:val="001B4F79"/>
    <w:rsid w:val="001B559A"/>
    <w:rsid w:val="001B5AB5"/>
    <w:rsid w:val="001C098B"/>
    <w:rsid w:val="001C1697"/>
    <w:rsid w:val="001C16D2"/>
    <w:rsid w:val="001C2085"/>
    <w:rsid w:val="001C29CF"/>
    <w:rsid w:val="001C2EDB"/>
    <w:rsid w:val="001C540D"/>
    <w:rsid w:val="001C54D8"/>
    <w:rsid w:val="001C550F"/>
    <w:rsid w:val="001C5655"/>
    <w:rsid w:val="001C6B8B"/>
    <w:rsid w:val="001C7634"/>
    <w:rsid w:val="001D071E"/>
    <w:rsid w:val="001D0884"/>
    <w:rsid w:val="001D175B"/>
    <w:rsid w:val="001D19AC"/>
    <w:rsid w:val="001D273B"/>
    <w:rsid w:val="001D3DB2"/>
    <w:rsid w:val="001D5B11"/>
    <w:rsid w:val="001D5C1B"/>
    <w:rsid w:val="001D5F72"/>
    <w:rsid w:val="001E032E"/>
    <w:rsid w:val="001E12F7"/>
    <w:rsid w:val="001E1BF8"/>
    <w:rsid w:val="001E1DB0"/>
    <w:rsid w:val="001E2335"/>
    <w:rsid w:val="001E2EC9"/>
    <w:rsid w:val="001E335E"/>
    <w:rsid w:val="001E39C1"/>
    <w:rsid w:val="001E3BA9"/>
    <w:rsid w:val="001E4800"/>
    <w:rsid w:val="001E6B2E"/>
    <w:rsid w:val="001F00C7"/>
    <w:rsid w:val="001F0EC4"/>
    <w:rsid w:val="001F1241"/>
    <w:rsid w:val="001F1576"/>
    <w:rsid w:val="001F17A8"/>
    <w:rsid w:val="001F1CB7"/>
    <w:rsid w:val="001F2353"/>
    <w:rsid w:val="001F2909"/>
    <w:rsid w:val="001F34CF"/>
    <w:rsid w:val="001F37A8"/>
    <w:rsid w:val="001F5A10"/>
    <w:rsid w:val="001F5EBF"/>
    <w:rsid w:val="001F7DD0"/>
    <w:rsid w:val="002002BE"/>
    <w:rsid w:val="00202927"/>
    <w:rsid w:val="00203C75"/>
    <w:rsid w:val="00204386"/>
    <w:rsid w:val="002043A4"/>
    <w:rsid w:val="002046F7"/>
    <w:rsid w:val="0020584D"/>
    <w:rsid w:val="002073C4"/>
    <w:rsid w:val="0021053F"/>
    <w:rsid w:val="002113F3"/>
    <w:rsid w:val="0021144A"/>
    <w:rsid w:val="00211A17"/>
    <w:rsid w:val="00211DD0"/>
    <w:rsid w:val="00213DF5"/>
    <w:rsid w:val="00214CB5"/>
    <w:rsid w:val="00214D56"/>
    <w:rsid w:val="00215A44"/>
    <w:rsid w:val="00215CFE"/>
    <w:rsid w:val="002161A6"/>
    <w:rsid w:val="00216651"/>
    <w:rsid w:val="00216733"/>
    <w:rsid w:val="0021714B"/>
    <w:rsid w:val="00217CF3"/>
    <w:rsid w:val="0022244A"/>
    <w:rsid w:val="00222466"/>
    <w:rsid w:val="00222DCB"/>
    <w:rsid w:val="00224A4D"/>
    <w:rsid w:val="00225588"/>
    <w:rsid w:val="00225ADF"/>
    <w:rsid w:val="00226131"/>
    <w:rsid w:val="002266C4"/>
    <w:rsid w:val="00226E77"/>
    <w:rsid w:val="00227549"/>
    <w:rsid w:val="002275B3"/>
    <w:rsid w:val="00227626"/>
    <w:rsid w:val="0023028F"/>
    <w:rsid w:val="00230562"/>
    <w:rsid w:val="00230A53"/>
    <w:rsid w:val="00230DBD"/>
    <w:rsid w:val="00231EB3"/>
    <w:rsid w:val="00232233"/>
    <w:rsid w:val="00232A2D"/>
    <w:rsid w:val="002341C7"/>
    <w:rsid w:val="00234BE5"/>
    <w:rsid w:val="00236048"/>
    <w:rsid w:val="002364B1"/>
    <w:rsid w:val="0023654E"/>
    <w:rsid w:val="00236B89"/>
    <w:rsid w:val="00236BEE"/>
    <w:rsid w:val="00236E4E"/>
    <w:rsid w:val="0023761E"/>
    <w:rsid w:val="002379C2"/>
    <w:rsid w:val="002411BB"/>
    <w:rsid w:val="00242577"/>
    <w:rsid w:val="002429DB"/>
    <w:rsid w:val="00243B1C"/>
    <w:rsid w:val="002441B3"/>
    <w:rsid w:val="00244CC5"/>
    <w:rsid w:val="002451A3"/>
    <w:rsid w:val="0024550D"/>
    <w:rsid w:val="00246DCE"/>
    <w:rsid w:val="002479CE"/>
    <w:rsid w:val="00250605"/>
    <w:rsid w:val="00250F71"/>
    <w:rsid w:val="002518FD"/>
    <w:rsid w:val="00254000"/>
    <w:rsid w:val="002545F1"/>
    <w:rsid w:val="002548CE"/>
    <w:rsid w:val="00255C0E"/>
    <w:rsid w:val="00255DCA"/>
    <w:rsid w:val="00255EE4"/>
    <w:rsid w:val="002566BD"/>
    <w:rsid w:val="00256B58"/>
    <w:rsid w:val="00256E85"/>
    <w:rsid w:val="00257B03"/>
    <w:rsid w:val="00257E32"/>
    <w:rsid w:val="00257F4A"/>
    <w:rsid w:val="0026048E"/>
    <w:rsid w:val="00262175"/>
    <w:rsid w:val="00262441"/>
    <w:rsid w:val="002624EA"/>
    <w:rsid w:val="00263920"/>
    <w:rsid w:val="002643D6"/>
    <w:rsid w:val="00264F80"/>
    <w:rsid w:val="00265DF0"/>
    <w:rsid w:val="00265F74"/>
    <w:rsid w:val="00266D58"/>
    <w:rsid w:val="00266DF7"/>
    <w:rsid w:val="00266E8B"/>
    <w:rsid w:val="002676E8"/>
    <w:rsid w:val="00267C30"/>
    <w:rsid w:val="00270C5C"/>
    <w:rsid w:val="00270CD9"/>
    <w:rsid w:val="00271A42"/>
    <w:rsid w:val="00271EAA"/>
    <w:rsid w:val="0027206C"/>
    <w:rsid w:val="00274071"/>
    <w:rsid w:val="00274178"/>
    <w:rsid w:val="002743EA"/>
    <w:rsid w:val="0027445C"/>
    <w:rsid w:val="00275034"/>
    <w:rsid w:val="002750ED"/>
    <w:rsid w:val="00276969"/>
    <w:rsid w:val="00277308"/>
    <w:rsid w:val="002803A6"/>
    <w:rsid w:val="002812F8"/>
    <w:rsid w:val="00281C82"/>
    <w:rsid w:val="00281DCA"/>
    <w:rsid w:val="00282DF9"/>
    <w:rsid w:val="00282F24"/>
    <w:rsid w:val="00282F51"/>
    <w:rsid w:val="00283127"/>
    <w:rsid w:val="00283D72"/>
    <w:rsid w:val="00286AB1"/>
    <w:rsid w:val="002879FC"/>
    <w:rsid w:val="002908AC"/>
    <w:rsid w:val="00291CCA"/>
    <w:rsid w:val="0029215E"/>
    <w:rsid w:val="00292858"/>
    <w:rsid w:val="002929F3"/>
    <w:rsid w:val="0029382D"/>
    <w:rsid w:val="00295818"/>
    <w:rsid w:val="00296410"/>
    <w:rsid w:val="00296D2F"/>
    <w:rsid w:val="00296E72"/>
    <w:rsid w:val="00297D95"/>
    <w:rsid w:val="002A0732"/>
    <w:rsid w:val="002A0ECD"/>
    <w:rsid w:val="002A4D23"/>
    <w:rsid w:val="002A4FD0"/>
    <w:rsid w:val="002A5CFB"/>
    <w:rsid w:val="002A5F3E"/>
    <w:rsid w:val="002A675E"/>
    <w:rsid w:val="002B0CCA"/>
    <w:rsid w:val="002B0DED"/>
    <w:rsid w:val="002B10BA"/>
    <w:rsid w:val="002B147D"/>
    <w:rsid w:val="002B190B"/>
    <w:rsid w:val="002B1AA5"/>
    <w:rsid w:val="002B391E"/>
    <w:rsid w:val="002B5A75"/>
    <w:rsid w:val="002C2058"/>
    <w:rsid w:val="002C28BE"/>
    <w:rsid w:val="002C42A3"/>
    <w:rsid w:val="002C50C1"/>
    <w:rsid w:val="002C60FD"/>
    <w:rsid w:val="002C771A"/>
    <w:rsid w:val="002D0C78"/>
    <w:rsid w:val="002D2537"/>
    <w:rsid w:val="002D30B2"/>
    <w:rsid w:val="002D4099"/>
    <w:rsid w:val="002D4507"/>
    <w:rsid w:val="002D5F2C"/>
    <w:rsid w:val="002D631C"/>
    <w:rsid w:val="002D73CA"/>
    <w:rsid w:val="002E1D6F"/>
    <w:rsid w:val="002E28F5"/>
    <w:rsid w:val="002E3298"/>
    <w:rsid w:val="002E4985"/>
    <w:rsid w:val="002E568C"/>
    <w:rsid w:val="002E6486"/>
    <w:rsid w:val="002E66B5"/>
    <w:rsid w:val="002E7AC0"/>
    <w:rsid w:val="002F01C7"/>
    <w:rsid w:val="002F193C"/>
    <w:rsid w:val="002F3687"/>
    <w:rsid w:val="002F3CC3"/>
    <w:rsid w:val="002F3EE1"/>
    <w:rsid w:val="002F40E8"/>
    <w:rsid w:val="002F54B7"/>
    <w:rsid w:val="002F54F9"/>
    <w:rsid w:val="002F73D6"/>
    <w:rsid w:val="002F7BA6"/>
    <w:rsid w:val="003004AA"/>
    <w:rsid w:val="00302DCA"/>
    <w:rsid w:val="003033CE"/>
    <w:rsid w:val="00303476"/>
    <w:rsid w:val="0030371B"/>
    <w:rsid w:val="00303A22"/>
    <w:rsid w:val="003049FF"/>
    <w:rsid w:val="0030578B"/>
    <w:rsid w:val="00305B2D"/>
    <w:rsid w:val="0030666A"/>
    <w:rsid w:val="00307123"/>
    <w:rsid w:val="00307609"/>
    <w:rsid w:val="00310CA8"/>
    <w:rsid w:val="00310D6D"/>
    <w:rsid w:val="0031143E"/>
    <w:rsid w:val="00311964"/>
    <w:rsid w:val="0031215E"/>
    <w:rsid w:val="00312837"/>
    <w:rsid w:val="00312F40"/>
    <w:rsid w:val="00314E0E"/>
    <w:rsid w:val="00317557"/>
    <w:rsid w:val="00321512"/>
    <w:rsid w:val="003216C3"/>
    <w:rsid w:val="0032217F"/>
    <w:rsid w:val="0032221E"/>
    <w:rsid w:val="003223FB"/>
    <w:rsid w:val="00322AF1"/>
    <w:rsid w:val="00322F2F"/>
    <w:rsid w:val="00323B07"/>
    <w:rsid w:val="0032417A"/>
    <w:rsid w:val="00324D0C"/>
    <w:rsid w:val="00324E21"/>
    <w:rsid w:val="003260EF"/>
    <w:rsid w:val="00326E8E"/>
    <w:rsid w:val="003278FF"/>
    <w:rsid w:val="003335AA"/>
    <w:rsid w:val="00333AB5"/>
    <w:rsid w:val="00334C84"/>
    <w:rsid w:val="0033529F"/>
    <w:rsid w:val="0033703D"/>
    <w:rsid w:val="003376BC"/>
    <w:rsid w:val="00337D84"/>
    <w:rsid w:val="00340DCD"/>
    <w:rsid w:val="00343E60"/>
    <w:rsid w:val="00345B5D"/>
    <w:rsid w:val="00346945"/>
    <w:rsid w:val="0035004A"/>
    <w:rsid w:val="00351F4A"/>
    <w:rsid w:val="003521E2"/>
    <w:rsid w:val="00352BB7"/>
    <w:rsid w:val="0035385E"/>
    <w:rsid w:val="0035392D"/>
    <w:rsid w:val="00353A97"/>
    <w:rsid w:val="003540CD"/>
    <w:rsid w:val="00356AEF"/>
    <w:rsid w:val="0035777D"/>
    <w:rsid w:val="00360365"/>
    <w:rsid w:val="00360FAB"/>
    <w:rsid w:val="0036162D"/>
    <w:rsid w:val="0036304E"/>
    <w:rsid w:val="00364148"/>
    <w:rsid w:val="00364ECB"/>
    <w:rsid w:val="00365267"/>
    <w:rsid w:val="003675D4"/>
    <w:rsid w:val="00367627"/>
    <w:rsid w:val="00371746"/>
    <w:rsid w:val="003720D3"/>
    <w:rsid w:val="0037242F"/>
    <w:rsid w:val="003733D6"/>
    <w:rsid w:val="00374BBB"/>
    <w:rsid w:val="00376E53"/>
    <w:rsid w:val="00376FAF"/>
    <w:rsid w:val="0037702A"/>
    <w:rsid w:val="00377061"/>
    <w:rsid w:val="00380700"/>
    <w:rsid w:val="00381DA9"/>
    <w:rsid w:val="00382340"/>
    <w:rsid w:val="003851E0"/>
    <w:rsid w:val="0038520D"/>
    <w:rsid w:val="003852E5"/>
    <w:rsid w:val="003857BB"/>
    <w:rsid w:val="003859E4"/>
    <w:rsid w:val="00387842"/>
    <w:rsid w:val="00387A97"/>
    <w:rsid w:val="003929FC"/>
    <w:rsid w:val="00392D56"/>
    <w:rsid w:val="003962AC"/>
    <w:rsid w:val="003976A4"/>
    <w:rsid w:val="00397729"/>
    <w:rsid w:val="003977DC"/>
    <w:rsid w:val="003A13AB"/>
    <w:rsid w:val="003A1710"/>
    <w:rsid w:val="003A348E"/>
    <w:rsid w:val="003A40DB"/>
    <w:rsid w:val="003A4919"/>
    <w:rsid w:val="003A594E"/>
    <w:rsid w:val="003A668C"/>
    <w:rsid w:val="003A72E4"/>
    <w:rsid w:val="003B00FB"/>
    <w:rsid w:val="003B1631"/>
    <w:rsid w:val="003B17D5"/>
    <w:rsid w:val="003B3798"/>
    <w:rsid w:val="003B3BDC"/>
    <w:rsid w:val="003B58F9"/>
    <w:rsid w:val="003B7325"/>
    <w:rsid w:val="003C1537"/>
    <w:rsid w:val="003C15A0"/>
    <w:rsid w:val="003C162B"/>
    <w:rsid w:val="003C1B23"/>
    <w:rsid w:val="003C222B"/>
    <w:rsid w:val="003C23AA"/>
    <w:rsid w:val="003C3068"/>
    <w:rsid w:val="003C343C"/>
    <w:rsid w:val="003C4256"/>
    <w:rsid w:val="003C5682"/>
    <w:rsid w:val="003C583D"/>
    <w:rsid w:val="003C5F9C"/>
    <w:rsid w:val="003C6951"/>
    <w:rsid w:val="003C6A7F"/>
    <w:rsid w:val="003C7314"/>
    <w:rsid w:val="003D0F09"/>
    <w:rsid w:val="003D15E9"/>
    <w:rsid w:val="003D3283"/>
    <w:rsid w:val="003D33E7"/>
    <w:rsid w:val="003D347C"/>
    <w:rsid w:val="003D45E8"/>
    <w:rsid w:val="003D4F4A"/>
    <w:rsid w:val="003D4F88"/>
    <w:rsid w:val="003D5DF7"/>
    <w:rsid w:val="003D6031"/>
    <w:rsid w:val="003D63BA"/>
    <w:rsid w:val="003D65EE"/>
    <w:rsid w:val="003D7449"/>
    <w:rsid w:val="003D7635"/>
    <w:rsid w:val="003E051C"/>
    <w:rsid w:val="003E2B1F"/>
    <w:rsid w:val="003E4379"/>
    <w:rsid w:val="003E56D7"/>
    <w:rsid w:val="003E7CBF"/>
    <w:rsid w:val="003E7D3B"/>
    <w:rsid w:val="003E7D68"/>
    <w:rsid w:val="003F0BF0"/>
    <w:rsid w:val="003F1461"/>
    <w:rsid w:val="003F2166"/>
    <w:rsid w:val="003F3FA9"/>
    <w:rsid w:val="003F4AB2"/>
    <w:rsid w:val="003F6AAF"/>
    <w:rsid w:val="003F7238"/>
    <w:rsid w:val="003F73B7"/>
    <w:rsid w:val="003F76A3"/>
    <w:rsid w:val="003F78B8"/>
    <w:rsid w:val="003F7A95"/>
    <w:rsid w:val="00400491"/>
    <w:rsid w:val="00400B49"/>
    <w:rsid w:val="004024BB"/>
    <w:rsid w:val="0040379C"/>
    <w:rsid w:val="00405522"/>
    <w:rsid w:val="004056B6"/>
    <w:rsid w:val="004066C3"/>
    <w:rsid w:val="0040714F"/>
    <w:rsid w:val="004101A1"/>
    <w:rsid w:val="00412747"/>
    <w:rsid w:val="00412FAD"/>
    <w:rsid w:val="004130B4"/>
    <w:rsid w:val="00413591"/>
    <w:rsid w:val="00414116"/>
    <w:rsid w:val="00414242"/>
    <w:rsid w:val="00414FEE"/>
    <w:rsid w:val="00415F4A"/>
    <w:rsid w:val="0041699B"/>
    <w:rsid w:val="00416E4C"/>
    <w:rsid w:val="00417449"/>
    <w:rsid w:val="00417943"/>
    <w:rsid w:val="00417946"/>
    <w:rsid w:val="00420706"/>
    <w:rsid w:val="00421938"/>
    <w:rsid w:val="00421BF6"/>
    <w:rsid w:val="0042202E"/>
    <w:rsid w:val="00422214"/>
    <w:rsid w:val="00423438"/>
    <w:rsid w:val="00423CF9"/>
    <w:rsid w:val="00424ED4"/>
    <w:rsid w:val="00424FEA"/>
    <w:rsid w:val="004262E9"/>
    <w:rsid w:val="004265EA"/>
    <w:rsid w:val="00426CFA"/>
    <w:rsid w:val="0042753E"/>
    <w:rsid w:val="00427CC9"/>
    <w:rsid w:val="00427D48"/>
    <w:rsid w:val="00427F68"/>
    <w:rsid w:val="00431314"/>
    <w:rsid w:val="004317DC"/>
    <w:rsid w:val="00431DB5"/>
    <w:rsid w:val="00432E9D"/>
    <w:rsid w:val="004335BE"/>
    <w:rsid w:val="00434DD7"/>
    <w:rsid w:val="004355D4"/>
    <w:rsid w:val="00435B8B"/>
    <w:rsid w:val="00437D48"/>
    <w:rsid w:val="00437FAD"/>
    <w:rsid w:val="004411AE"/>
    <w:rsid w:val="0044223C"/>
    <w:rsid w:val="00443837"/>
    <w:rsid w:val="00443D60"/>
    <w:rsid w:val="00445B79"/>
    <w:rsid w:val="00445D10"/>
    <w:rsid w:val="0044613F"/>
    <w:rsid w:val="00446EAB"/>
    <w:rsid w:val="00450457"/>
    <w:rsid w:val="00450554"/>
    <w:rsid w:val="00450D26"/>
    <w:rsid w:val="004516A8"/>
    <w:rsid w:val="0045182A"/>
    <w:rsid w:val="00451ECF"/>
    <w:rsid w:val="00451F22"/>
    <w:rsid w:val="00451F6F"/>
    <w:rsid w:val="004522F6"/>
    <w:rsid w:val="0045306F"/>
    <w:rsid w:val="00453150"/>
    <w:rsid w:val="004535BA"/>
    <w:rsid w:val="004546ED"/>
    <w:rsid w:val="004548DA"/>
    <w:rsid w:val="004549C6"/>
    <w:rsid w:val="00455291"/>
    <w:rsid w:val="004600D9"/>
    <w:rsid w:val="00462A1B"/>
    <w:rsid w:val="00462AF4"/>
    <w:rsid w:val="004640C0"/>
    <w:rsid w:val="004659A0"/>
    <w:rsid w:val="00465C9D"/>
    <w:rsid w:val="00465DA4"/>
    <w:rsid w:val="00466355"/>
    <w:rsid w:val="00466492"/>
    <w:rsid w:val="004705B5"/>
    <w:rsid w:val="00471400"/>
    <w:rsid w:val="0047423C"/>
    <w:rsid w:val="004742E5"/>
    <w:rsid w:val="00475B5D"/>
    <w:rsid w:val="00477911"/>
    <w:rsid w:val="00477D5F"/>
    <w:rsid w:val="00480BF9"/>
    <w:rsid w:val="004825BD"/>
    <w:rsid w:val="0048375D"/>
    <w:rsid w:val="00483C82"/>
    <w:rsid w:val="00485238"/>
    <w:rsid w:val="004856E8"/>
    <w:rsid w:val="0048582E"/>
    <w:rsid w:val="004867CA"/>
    <w:rsid w:val="004871BC"/>
    <w:rsid w:val="004879C0"/>
    <w:rsid w:val="00490068"/>
    <w:rsid w:val="00490770"/>
    <w:rsid w:val="004943BB"/>
    <w:rsid w:val="00496BAA"/>
    <w:rsid w:val="00497F13"/>
    <w:rsid w:val="004A0346"/>
    <w:rsid w:val="004A03AE"/>
    <w:rsid w:val="004A0ABF"/>
    <w:rsid w:val="004A10FD"/>
    <w:rsid w:val="004A1C01"/>
    <w:rsid w:val="004A2A8B"/>
    <w:rsid w:val="004A3BC5"/>
    <w:rsid w:val="004A534E"/>
    <w:rsid w:val="004A5DA4"/>
    <w:rsid w:val="004A5E17"/>
    <w:rsid w:val="004A5F00"/>
    <w:rsid w:val="004A62F6"/>
    <w:rsid w:val="004A6986"/>
    <w:rsid w:val="004A721F"/>
    <w:rsid w:val="004B0534"/>
    <w:rsid w:val="004B11D5"/>
    <w:rsid w:val="004B1786"/>
    <w:rsid w:val="004B2299"/>
    <w:rsid w:val="004B2DEE"/>
    <w:rsid w:val="004B52E4"/>
    <w:rsid w:val="004B5ADC"/>
    <w:rsid w:val="004B5E5F"/>
    <w:rsid w:val="004B698B"/>
    <w:rsid w:val="004B6CF2"/>
    <w:rsid w:val="004B7CEC"/>
    <w:rsid w:val="004C00C4"/>
    <w:rsid w:val="004C0A5F"/>
    <w:rsid w:val="004C1180"/>
    <w:rsid w:val="004C23D5"/>
    <w:rsid w:val="004C28D5"/>
    <w:rsid w:val="004C2D5C"/>
    <w:rsid w:val="004C333E"/>
    <w:rsid w:val="004C3594"/>
    <w:rsid w:val="004C3625"/>
    <w:rsid w:val="004C60F3"/>
    <w:rsid w:val="004C665C"/>
    <w:rsid w:val="004C7202"/>
    <w:rsid w:val="004D0515"/>
    <w:rsid w:val="004D1C28"/>
    <w:rsid w:val="004D227D"/>
    <w:rsid w:val="004D506E"/>
    <w:rsid w:val="004D52CD"/>
    <w:rsid w:val="004D65FC"/>
    <w:rsid w:val="004D6B70"/>
    <w:rsid w:val="004E0054"/>
    <w:rsid w:val="004E220F"/>
    <w:rsid w:val="004E3BEB"/>
    <w:rsid w:val="004E41A9"/>
    <w:rsid w:val="004E41FF"/>
    <w:rsid w:val="004E6094"/>
    <w:rsid w:val="004E72A9"/>
    <w:rsid w:val="004F0E7A"/>
    <w:rsid w:val="004F21D3"/>
    <w:rsid w:val="004F3D5A"/>
    <w:rsid w:val="004F6497"/>
    <w:rsid w:val="00500F3B"/>
    <w:rsid w:val="00501B27"/>
    <w:rsid w:val="0050450C"/>
    <w:rsid w:val="00507180"/>
    <w:rsid w:val="0050777D"/>
    <w:rsid w:val="00507959"/>
    <w:rsid w:val="0051028D"/>
    <w:rsid w:val="00511474"/>
    <w:rsid w:val="00511852"/>
    <w:rsid w:val="00511E6E"/>
    <w:rsid w:val="00511F2B"/>
    <w:rsid w:val="00512045"/>
    <w:rsid w:val="005123B7"/>
    <w:rsid w:val="0051453D"/>
    <w:rsid w:val="00514679"/>
    <w:rsid w:val="00514795"/>
    <w:rsid w:val="00515E0C"/>
    <w:rsid w:val="005163F1"/>
    <w:rsid w:val="00516A4D"/>
    <w:rsid w:val="00517646"/>
    <w:rsid w:val="00517AA8"/>
    <w:rsid w:val="00520989"/>
    <w:rsid w:val="005209A9"/>
    <w:rsid w:val="005218B0"/>
    <w:rsid w:val="005223E8"/>
    <w:rsid w:val="00523FD1"/>
    <w:rsid w:val="0052407F"/>
    <w:rsid w:val="00524168"/>
    <w:rsid w:val="00524445"/>
    <w:rsid w:val="00524D3E"/>
    <w:rsid w:val="005262ED"/>
    <w:rsid w:val="00526A59"/>
    <w:rsid w:val="00526E4F"/>
    <w:rsid w:val="005325D0"/>
    <w:rsid w:val="00535D1B"/>
    <w:rsid w:val="00536C31"/>
    <w:rsid w:val="0053755A"/>
    <w:rsid w:val="00537AF5"/>
    <w:rsid w:val="00537B1F"/>
    <w:rsid w:val="005408FF"/>
    <w:rsid w:val="00542FFD"/>
    <w:rsid w:val="00543211"/>
    <w:rsid w:val="00543B09"/>
    <w:rsid w:val="00545540"/>
    <w:rsid w:val="00545587"/>
    <w:rsid w:val="00545D50"/>
    <w:rsid w:val="00546CE1"/>
    <w:rsid w:val="00547201"/>
    <w:rsid w:val="00550D26"/>
    <w:rsid w:val="0055188F"/>
    <w:rsid w:val="00551A13"/>
    <w:rsid w:val="00551E9C"/>
    <w:rsid w:val="0055254A"/>
    <w:rsid w:val="005533DA"/>
    <w:rsid w:val="00553A03"/>
    <w:rsid w:val="00555045"/>
    <w:rsid w:val="00556357"/>
    <w:rsid w:val="005576BF"/>
    <w:rsid w:val="00557B4C"/>
    <w:rsid w:val="005613BF"/>
    <w:rsid w:val="00562040"/>
    <w:rsid w:val="005629A0"/>
    <w:rsid w:val="0056356F"/>
    <w:rsid w:val="0056404B"/>
    <w:rsid w:val="0056416F"/>
    <w:rsid w:val="005648F0"/>
    <w:rsid w:val="00564B84"/>
    <w:rsid w:val="00565998"/>
    <w:rsid w:val="005662CB"/>
    <w:rsid w:val="00566555"/>
    <w:rsid w:val="005677C8"/>
    <w:rsid w:val="00567C65"/>
    <w:rsid w:val="00567C8D"/>
    <w:rsid w:val="00570D84"/>
    <w:rsid w:val="00571484"/>
    <w:rsid w:val="00572045"/>
    <w:rsid w:val="00572612"/>
    <w:rsid w:val="00572690"/>
    <w:rsid w:val="00572693"/>
    <w:rsid w:val="005732E9"/>
    <w:rsid w:val="005738E7"/>
    <w:rsid w:val="00575DF5"/>
    <w:rsid w:val="00577BA9"/>
    <w:rsid w:val="005811AE"/>
    <w:rsid w:val="005819FD"/>
    <w:rsid w:val="00583BA6"/>
    <w:rsid w:val="00584810"/>
    <w:rsid w:val="005851D2"/>
    <w:rsid w:val="00586522"/>
    <w:rsid w:val="005872CD"/>
    <w:rsid w:val="005907A9"/>
    <w:rsid w:val="00590CC9"/>
    <w:rsid w:val="00591362"/>
    <w:rsid w:val="00592413"/>
    <w:rsid w:val="00592709"/>
    <w:rsid w:val="00592798"/>
    <w:rsid w:val="00592F84"/>
    <w:rsid w:val="00592FF6"/>
    <w:rsid w:val="005932A4"/>
    <w:rsid w:val="00595B0E"/>
    <w:rsid w:val="00596504"/>
    <w:rsid w:val="0059714F"/>
    <w:rsid w:val="00597215"/>
    <w:rsid w:val="005A006A"/>
    <w:rsid w:val="005A0C10"/>
    <w:rsid w:val="005A0CF0"/>
    <w:rsid w:val="005A23BD"/>
    <w:rsid w:val="005A3493"/>
    <w:rsid w:val="005A3A26"/>
    <w:rsid w:val="005A4680"/>
    <w:rsid w:val="005A55A2"/>
    <w:rsid w:val="005A5759"/>
    <w:rsid w:val="005A69A9"/>
    <w:rsid w:val="005A733B"/>
    <w:rsid w:val="005B3954"/>
    <w:rsid w:val="005B5256"/>
    <w:rsid w:val="005B542A"/>
    <w:rsid w:val="005B5ABF"/>
    <w:rsid w:val="005B6319"/>
    <w:rsid w:val="005B684D"/>
    <w:rsid w:val="005B6EBF"/>
    <w:rsid w:val="005B70A1"/>
    <w:rsid w:val="005B769D"/>
    <w:rsid w:val="005C03D4"/>
    <w:rsid w:val="005C0D08"/>
    <w:rsid w:val="005C2D8C"/>
    <w:rsid w:val="005C3AF0"/>
    <w:rsid w:val="005C40F5"/>
    <w:rsid w:val="005C4799"/>
    <w:rsid w:val="005C48B8"/>
    <w:rsid w:val="005C4B97"/>
    <w:rsid w:val="005C5520"/>
    <w:rsid w:val="005C59DF"/>
    <w:rsid w:val="005C66CA"/>
    <w:rsid w:val="005C6FB4"/>
    <w:rsid w:val="005C7EEB"/>
    <w:rsid w:val="005D004E"/>
    <w:rsid w:val="005D0250"/>
    <w:rsid w:val="005D0933"/>
    <w:rsid w:val="005D09E6"/>
    <w:rsid w:val="005D115B"/>
    <w:rsid w:val="005D123F"/>
    <w:rsid w:val="005D1334"/>
    <w:rsid w:val="005D1468"/>
    <w:rsid w:val="005D1B80"/>
    <w:rsid w:val="005D1D62"/>
    <w:rsid w:val="005D1FD2"/>
    <w:rsid w:val="005D20ED"/>
    <w:rsid w:val="005D24F6"/>
    <w:rsid w:val="005D26A3"/>
    <w:rsid w:val="005D4845"/>
    <w:rsid w:val="005D5C19"/>
    <w:rsid w:val="005D5CEE"/>
    <w:rsid w:val="005D65AF"/>
    <w:rsid w:val="005D6F3A"/>
    <w:rsid w:val="005E00F1"/>
    <w:rsid w:val="005E1D49"/>
    <w:rsid w:val="005E28F3"/>
    <w:rsid w:val="005E33B9"/>
    <w:rsid w:val="005E4FA4"/>
    <w:rsid w:val="005E7FBB"/>
    <w:rsid w:val="005F271E"/>
    <w:rsid w:val="005F3129"/>
    <w:rsid w:val="005F3951"/>
    <w:rsid w:val="00600D77"/>
    <w:rsid w:val="00601805"/>
    <w:rsid w:val="0060285C"/>
    <w:rsid w:val="00602C32"/>
    <w:rsid w:val="00603140"/>
    <w:rsid w:val="00603E70"/>
    <w:rsid w:val="00605084"/>
    <w:rsid w:val="00606652"/>
    <w:rsid w:val="006068BB"/>
    <w:rsid w:val="00606C84"/>
    <w:rsid w:val="0060761F"/>
    <w:rsid w:val="00610275"/>
    <w:rsid w:val="0061064B"/>
    <w:rsid w:val="0061174D"/>
    <w:rsid w:val="006118B3"/>
    <w:rsid w:val="00611EB7"/>
    <w:rsid w:val="00612ACB"/>
    <w:rsid w:val="00612C6B"/>
    <w:rsid w:val="00612E12"/>
    <w:rsid w:val="00614A40"/>
    <w:rsid w:val="00615634"/>
    <w:rsid w:val="00615E91"/>
    <w:rsid w:val="00616A40"/>
    <w:rsid w:val="00617009"/>
    <w:rsid w:val="00617C03"/>
    <w:rsid w:val="006209B1"/>
    <w:rsid w:val="00621B07"/>
    <w:rsid w:val="0062271E"/>
    <w:rsid w:val="006227D1"/>
    <w:rsid w:val="0062351D"/>
    <w:rsid w:val="00625048"/>
    <w:rsid w:val="00626616"/>
    <w:rsid w:val="00626B27"/>
    <w:rsid w:val="0062776D"/>
    <w:rsid w:val="006302CD"/>
    <w:rsid w:val="00632BBE"/>
    <w:rsid w:val="006346F7"/>
    <w:rsid w:val="006349BF"/>
    <w:rsid w:val="0063508D"/>
    <w:rsid w:val="00635D6B"/>
    <w:rsid w:val="006374CD"/>
    <w:rsid w:val="00637FEF"/>
    <w:rsid w:val="00640466"/>
    <w:rsid w:val="006406FF"/>
    <w:rsid w:val="0064253E"/>
    <w:rsid w:val="00642F49"/>
    <w:rsid w:val="00643091"/>
    <w:rsid w:val="006438D5"/>
    <w:rsid w:val="00643FEF"/>
    <w:rsid w:val="0064515F"/>
    <w:rsid w:val="00647AB7"/>
    <w:rsid w:val="00647CDB"/>
    <w:rsid w:val="00647EC7"/>
    <w:rsid w:val="006522EA"/>
    <w:rsid w:val="006527D2"/>
    <w:rsid w:val="00652F3A"/>
    <w:rsid w:val="0065336D"/>
    <w:rsid w:val="0065358A"/>
    <w:rsid w:val="00653E69"/>
    <w:rsid w:val="00654848"/>
    <w:rsid w:val="00655E9E"/>
    <w:rsid w:val="006568AC"/>
    <w:rsid w:val="00661565"/>
    <w:rsid w:val="00661B2C"/>
    <w:rsid w:val="0066220D"/>
    <w:rsid w:val="00662257"/>
    <w:rsid w:val="00664EEC"/>
    <w:rsid w:val="00667025"/>
    <w:rsid w:val="0066718D"/>
    <w:rsid w:val="00670DDE"/>
    <w:rsid w:val="00670E70"/>
    <w:rsid w:val="00670FEE"/>
    <w:rsid w:val="006712FB"/>
    <w:rsid w:val="00671445"/>
    <w:rsid w:val="0067250C"/>
    <w:rsid w:val="0067489C"/>
    <w:rsid w:val="00676731"/>
    <w:rsid w:val="006779FC"/>
    <w:rsid w:val="00680C80"/>
    <w:rsid w:val="00680CCC"/>
    <w:rsid w:val="00681028"/>
    <w:rsid w:val="006811EC"/>
    <w:rsid w:val="00682790"/>
    <w:rsid w:val="00682B43"/>
    <w:rsid w:val="00683F6F"/>
    <w:rsid w:val="00684FD2"/>
    <w:rsid w:val="00686D65"/>
    <w:rsid w:val="00686E6F"/>
    <w:rsid w:val="00691FD8"/>
    <w:rsid w:val="00692299"/>
    <w:rsid w:val="00694789"/>
    <w:rsid w:val="00694E93"/>
    <w:rsid w:val="006958D9"/>
    <w:rsid w:val="006A024A"/>
    <w:rsid w:val="006A0367"/>
    <w:rsid w:val="006A0D7F"/>
    <w:rsid w:val="006A2669"/>
    <w:rsid w:val="006A28FE"/>
    <w:rsid w:val="006A4AFA"/>
    <w:rsid w:val="006A5EB8"/>
    <w:rsid w:val="006A772C"/>
    <w:rsid w:val="006B015F"/>
    <w:rsid w:val="006B08C3"/>
    <w:rsid w:val="006B2235"/>
    <w:rsid w:val="006B2AF6"/>
    <w:rsid w:val="006B3F4F"/>
    <w:rsid w:val="006B44F0"/>
    <w:rsid w:val="006B4C63"/>
    <w:rsid w:val="006B4FD2"/>
    <w:rsid w:val="006B500D"/>
    <w:rsid w:val="006B5F5B"/>
    <w:rsid w:val="006B6802"/>
    <w:rsid w:val="006B6F12"/>
    <w:rsid w:val="006B6F38"/>
    <w:rsid w:val="006B6F7D"/>
    <w:rsid w:val="006B7836"/>
    <w:rsid w:val="006B793D"/>
    <w:rsid w:val="006C0E03"/>
    <w:rsid w:val="006C10AB"/>
    <w:rsid w:val="006C24BD"/>
    <w:rsid w:val="006C268A"/>
    <w:rsid w:val="006C318B"/>
    <w:rsid w:val="006C32F8"/>
    <w:rsid w:val="006C3D90"/>
    <w:rsid w:val="006C420D"/>
    <w:rsid w:val="006C5513"/>
    <w:rsid w:val="006C6AA1"/>
    <w:rsid w:val="006D01C4"/>
    <w:rsid w:val="006D0A16"/>
    <w:rsid w:val="006D25DE"/>
    <w:rsid w:val="006D35D9"/>
    <w:rsid w:val="006D3ED3"/>
    <w:rsid w:val="006D41C1"/>
    <w:rsid w:val="006D6120"/>
    <w:rsid w:val="006D6BB3"/>
    <w:rsid w:val="006E0C18"/>
    <w:rsid w:val="006E0EEF"/>
    <w:rsid w:val="006E0F3F"/>
    <w:rsid w:val="006E0FBF"/>
    <w:rsid w:val="006E2259"/>
    <w:rsid w:val="006E2BBE"/>
    <w:rsid w:val="006E3A94"/>
    <w:rsid w:val="006E44BF"/>
    <w:rsid w:val="006E4755"/>
    <w:rsid w:val="006E4822"/>
    <w:rsid w:val="006E53FA"/>
    <w:rsid w:val="006E72FE"/>
    <w:rsid w:val="006E76DC"/>
    <w:rsid w:val="006E78A4"/>
    <w:rsid w:val="006E7C2D"/>
    <w:rsid w:val="006F00E4"/>
    <w:rsid w:val="006F02E6"/>
    <w:rsid w:val="006F08C6"/>
    <w:rsid w:val="006F1B06"/>
    <w:rsid w:val="006F2A3A"/>
    <w:rsid w:val="006F3EA3"/>
    <w:rsid w:val="006F45F6"/>
    <w:rsid w:val="006F4A93"/>
    <w:rsid w:val="006F4E97"/>
    <w:rsid w:val="006F4FD5"/>
    <w:rsid w:val="006F6F2A"/>
    <w:rsid w:val="006F70C0"/>
    <w:rsid w:val="00700792"/>
    <w:rsid w:val="0070277C"/>
    <w:rsid w:val="007030A5"/>
    <w:rsid w:val="00703161"/>
    <w:rsid w:val="00703F6A"/>
    <w:rsid w:val="00705444"/>
    <w:rsid w:val="00705668"/>
    <w:rsid w:val="00707313"/>
    <w:rsid w:val="007104B3"/>
    <w:rsid w:val="00711840"/>
    <w:rsid w:val="00711F23"/>
    <w:rsid w:val="00712E18"/>
    <w:rsid w:val="00714BBD"/>
    <w:rsid w:val="00714BDE"/>
    <w:rsid w:val="00715303"/>
    <w:rsid w:val="00715A3F"/>
    <w:rsid w:val="007174BA"/>
    <w:rsid w:val="007200E7"/>
    <w:rsid w:val="007201EB"/>
    <w:rsid w:val="00720783"/>
    <w:rsid w:val="00720843"/>
    <w:rsid w:val="007225F7"/>
    <w:rsid w:val="0072298E"/>
    <w:rsid w:val="00722ABB"/>
    <w:rsid w:val="0072332F"/>
    <w:rsid w:val="00723B13"/>
    <w:rsid w:val="00724128"/>
    <w:rsid w:val="00724463"/>
    <w:rsid w:val="00725A6F"/>
    <w:rsid w:val="00725F2A"/>
    <w:rsid w:val="0072625A"/>
    <w:rsid w:val="007265E5"/>
    <w:rsid w:val="00727113"/>
    <w:rsid w:val="00730ECA"/>
    <w:rsid w:val="00731691"/>
    <w:rsid w:val="007317FB"/>
    <w:rsid w:val="00732382"/>
    <w:rsid w:val="00732C5D"/>
    <w:rsid w:val="00733B6F"/>
    <w:rsid w:val="00734CB3"/>
    <w:rsid w:val="007355E9"/>
    <w:rsid w:val="007379FC"/>
    <w:rsid w:val="00740E94"/>
    <w:rsid w:val="0074131D"/>
    <w:rsid w:val="00741EE7"/>
    <w:rsid w:val="00742255"/>
    <w:rsid w:val="007434A6"/>
    <w:rsid w:val="0074407A"/>
    <w:rsid w:val="00744460"/>
    <w:rsid w:val="00744E6C"/>
    <w:rsid w:val="0075040C"/>
    <w:rsid w:val="0075045D"/>
    <w:rsid w:val="007505C5"/>
    <w:rsid w:val="00750C49"/>
    <w:rsid w:val="00750D03"/>
    <w:rsid w:val="00752024"/>
    <w:rsid w:val="00754515"/>
    <w:rsid w:val="0075458D"/>
    <w:rsid w:val="00754D75"/>
    <w:rsid w:val="00757B5B"/>
    <w:rsid w:val="00760920"/>
    <w:rsid w:val="00760C3F"/>
    <w:rsid w:val="00760FC8"/>
    <w:rsid w:val="007618B9"/>
    <w:rsid w:val="00762686"/>
    <w:rsid w:val="0076292A"/>
    <w:rsid w:val="007629EE"/>
    <w:rsid w:val="00764725"/>
    <w:rsid w:val="0076480F"/>
    <w:rsid w:val="00764870"/>
    <w:rsid w:val="00765A27"/>
    <w:rsid w:val="00765C02"/>
    <w:rsid w:val="00766938"/>
    <w:rsid w:val="00766E96"/>
    <w:rsid w:val="00770374"/>
    <w:rsid w:val="00770D73"/>
    <w:rsid w:val="00770DD5"/>
    <w:rsid w:val="00771409"/>
    <w:rsid w:val="0077143E"/>
    <w:rsid w:val="00774305"/>
    <w:rsid w:val="007743C3"/>
    <w:rsid w:val="00775592"/>
    <w:rsid w:val="0077651B"/>
    <w:rsid w:val="00776F60"/>
    <w:rsid w:val="00777883"/>
    <w:rsid w:val="00780B4A"/>
    <w:rsid w:val="00782404"/>
    <w:rsid w:val="00782778"/>
    <w:rsid w:val="00782B70"/>
    <w:rsid w:val="00783D14"/>
    <w:rsid w:val="00786F68"/>
    <w:rsid w:val="0078704E"/>
    <w:rsid w:val="007872F2"/>
    <w:rsid w:val="00790124"/>
    <w:rsid w:val="007914A3"/>
    <w:rsid w:val="00791CD3"/>
    <w:rsid w:val="0079265B"/>
    <w:rsid w:val="00793244"/>
    <w:rsid w:val="00793A73"/>
    <w:rsid w:val="007943B5"/>
    <w:rsid w:val="00794A9E"/>
    <w:rsid w:val="007951A5"/>
    <w:rsid w:val="00795DD1"/>
    <w:rsid w:val="0079669A"/>
    <w:rsid w:val="00796984"/>
    <w:rsid w:val="00796C32"/>
    <w:rsid w:val="00797A93"/>
    <w:rsid w:val="00797BBB"/>
    <w:rsid w:val="007A0F30"/>
    <w:rsid w:val="007A12FE"/>
    <w:rsid w:val="007A185D"/>
    <w:rsid w:val="007A1FE0"/>
    <w:rsid w:val="007A2251"/>
    <w:rsid w:val="007A2805"/>
    <w:rsid w:val="007A2E9C"/>
    <w:rsid w:val="007A3110"/>
    <w:rsid w:val="007A31CB"/>
    <w:rsid w:val="007A3901"/>
    <w:rsid w:val="007A3D49"/>
    <w:rsid w:val="007A4077"/>
    <w:rsid w:val="007A4283"/>
    <w:rsid w:val="007A51B8"/>
    <w:rsid w:val="007A555F"/>
    <w:rsid w:val="007A6E8E"/>
    <w:rsid w:val="007A7CDB"/>
    <w:rsid w:val="007A7EA7"/>
    <w:rsid w:val="007B1877"/>
    <w:rsid w:val="007B1ECB"/>
    <w:rsid w:val="007B25A2"/>
    <w:rsid w:val="007B3C1A"/>
    <w:rsid w:val="007B6265"/>
    <w:rsid w:val="007B7796"/>
    <w:rsid w:val="007C1DB7"/>
    <w:rsid w:val="007C2A1D"/>
    <w:rsid w:val="007C2B48"/>
    <w:rsid w:val="007C31DD"/>
    <w:rsid w:val="007C3754"/>
    <w:rsid w:val="007C4052"/>
    <w:rsid w:val="007C40B4"/>
    <w:rsid w:val="007C4595"/>
    <w:rsid w:val="007C4BA5"/>
    <w:rsid w:val="007C5286"/>
    <w:rsid w:val="007C5642"/>
    <w:rsid w:val="007C5989"/>
    <w:rsid w:val="007C59B1"/>
    <w:rsid w:val="007C7684"/>
    <w:rsid w:val="007D2A94"/>
    <w:rsid w:val="007D3D0A"/>
    <w:rsid w:val="007D68BA"/>
    <w:rsid w:val="007D7200"/>
    <w:rsid w:val="007D721D"/>
    <w:rsid w:val="007E0DEA"/>
    <w:rsid w:val="007E24F5"/>
    <w:rsid w:val="007E3006"/>
    <w:rsid w:val="007E304E"/>
    <w:rsid w:val="007E3E2C"/>
    <w:rsid w:val="007E50AB"/>
    <w:rsid w:val="007E76F7"/>
    <w:rsid w:val="007F03F0"/>
    <w:rsid w:val="007F180D"/>
    <w:rsid w:val="007F3445"/>
    <w:rsid w:val="007F5021"/>
    <w:rsid w:val="007F6942"/>
    <w:rsid w:val="007F75F8"/>
    <w:rsid w:val="008005DF"/>
    <w:rsid w:val="00800B4D"/>
    <w:rsid w:val="008010D3"/>
    <w:rsid w:val="00802A09"/>
    <w:rsid w:val="0080351A"/>
    <w:rsid w:val="0080390B"/>
    <w:rsid w:val="0080569C"/>
    <w:rsid w:val="00805F9A"/>
    <w:rsid w:val="0080696E"/>
    <w:rsid w:val="00807052"/>
    <w:rsid w:val="00807272"/>
    <w:rsid w:val="00807857"/>
    <w:rsid w:val="008109FD"/>
    <w:rsid w:val="0081147F"/>
    <w:rsid w:val="008115B0"/>
    <w:rsid w:val="00811856"/>
    <w:rsid w:val="008126B1"/>
    <w:rsid w:val="00813517"/>
    <w:rsid w:val="00816ED9"/>
    <w:rsid w:val="008170F9"/>
    <w:rsid w:val="00817864"/>
    <w:rsid w:val="00822586"/>
    <w:rsid w:val="00822725"/>
    <w:rsid w:val="008228F6"/>
    <w:rsid w:val="0082310B"/>
    <w:rsid w:val="0082342B"/>
    <w:rsid w:val="008243F2"/>
    <w:rsid w:val="00824CB3"/>
    <w:rsid w:val="00824E7D"/>
    <w:rsid w:val="0082633C"/>
    <w:rsid w:val="00826699"/>
    <w:rsid w:val="00826C93"/>
    <w:rsid w:val="008279BA"/>
    <w:rsid w:val="00827BA8"/>
    <w:rsid w:val="008332AD"/>
    <w:rsid w:val="00833E58"/>
    <w:rsid w:val="008342F6"/>
    <w:rsid w:val="00835612"/>
    <w:rsid w:val="00836355"/>
    <w:rsid w:val="008366FD"/>
    <w:rsid w:val="008373C7"/>
    <w:rsid w:val="008376ED"/>
    <w:rsid w:val="00837F4D"/>
    <w:rsid w:val="00840D96"/>
    <w:rsid w:val="0084225C"/>
    <w:rsid w:val="008435E0"/>
    <w:rsid w:val="00844414"/>
    <w:rsid w:val="00844431"/>
    <w:rsid w:val="00845822"/>
    <w:rsid w:val="00845CFD"/>
    <w:rsid w:val="00846750"/>
    <w:rsid w:val="00846E12"/>
    <w:rsid w:val="0084729C"/>
    <w:rsid w:val="00847D1B"/>
    <w:rsid w:val="00847E05"/>
    <w:rsid w:val="00850DF5"/>
    <w:rsid w:val="008516A7"/>
    <w:rsid w:val="00851764"/>
    <w:rsid w:val="00851ED3"/>
    <w:rsid w:val="0085220C"/>
    <w:rsid w:val="00853345"/>
    <w:rsid w:val="008554CF"/>
    <w:rsid w:val="00855E2F"/>
    <w:rsid w:val="00855F91"/>
    <w:rsid w:val="00856251"/>
    <w:rsid w:val="008601E7"/>
    <w:rsid w:val="00861403"/>
    <w:rsid w:val="008624F5"/>
    <w:rsid w:val="00863DA9"/>
    <w:rsid w:val="0086562D"/>
    <w:rsid w:val="00865926"/>
    <w:rsid w:val="00865E72"/>
    <w:rsid w:val="0087074D"/>
    <w:rsid w:val="00870F9D"/>
    <w:rsid w:val="00872003"/>
    <w:rsid w:val="00872F8E"/>
    <w:rsid w:val="0087463F"/>
    <w:rsid w:val="00876135"/>
    <w:rsid w:val="008772B1"/>
    <w:rsid w:val="00880595"/>
    <w:rsid w:val="00880F24"/>
    <w:rsid w:val="00881CE1"/>
    <w:rsid w:val="008822DE"/>
    <w:rsid w:val="00882F92"/>
    <w:rsid w:val="00884BEF"/>
    <w:rsid w:val="008850E7"/>
    <w:rsid w:val="0088522B"/>
    <w:rsid w:val="008859FA"/>
    <w:rsid w:val="00885B30"/>
    <w:rsid w:val="0088604A"/>
    <w:rsid w:val="00886194"/>
    <w:rsid w:val="00886DDB"/>
    <w:rsid w:val="00886E90"/>
    <w:rsid w:val="00886EB6"/>
    <w:rsid w:val="00887D80"/>
    <w:rsid w:val="008906AE"/>
    <w:rsid w:val="00890AA0"/>
    <w:rsid w:val="00890B12"/>
    <w:rsid w:val="00890B22"/>
    <w:rsid w:val="00890BE2"/>
    <w:rsid w:val="0089134A"/>
    <w:rsid w:val="00893D55"/>
    <w:rsid w:val="00893EC1"/>
    <w:rsid w:val="00893EC8"/>
    <w:rsid w:val="00895222"/>
    <w:rsid w:val="0089596F"/>
    <w:rsid w:val="008A0461"/>
    <w:rsid w:val="008A08A1"/>
    <w:rsid w:val="008A1787"/>
    <w:rsid w:val="008A1BA0"/>
    <w:rsid w:val="008A2B62"/>
    <w:rsid w:val="008A4DE2"/>
    <w:rsid w:val="008A5642"/>
    <w:rsid w:val="008A6C67"/>
    <w:rsid w:val="008A6E8D"/>
    <w:rsid w:val="008B0B42"/>
    <w:rsid w:val="008B0D33"/>
    <w:rsid w:val="008B2106"/>
    <w:rsid w:val="008B2990"/>
    <w:rsid w:val="008B3AD1"/>
    <w:rsid w:val="008B51DE"/>
    <w:rsid w:val="008B5C08"/>
    <w:rsid w:val="008B709D"/>
    <w:rsid w:val="008C059B"/>
    <w:rsid w:val="008C08B1"/>
    <w:rsid w:val="008C0C6A"/>
    <w:rsid w:val="008C1ABE"/>
    <w:rsid w:val="008C304A"/>
    <w:rsid w:val="008C3539"/>
    <w:rsid w:val="008C365A"/>
    <w:rsid w:val="008C36C9"/>
    <w:rsid w:val="008C4259"/>
    <w:rsid w:val="008C4534"/>
    <w:rsid w:val="008C47C9"/>
    <w:rsid w:val="008C4C8F"/>
    <w:rsid w:val="008C7799"/>
    <w:rsid w:val="008D0B0F"/>
    <w:rsid w:val="008D1D7E"/>
    <w:rsid w:val="008D2890"/>
    <w:rsid w:val="008D2C74"/>
    <w:rsid w:val="008D2E1A"/>
    <w:rsid w:val="008D4934"/>
    <w:rsid w:val="008D5FE7"/>
    <w:rsid w:val="008D68E4"/>
    <w:rsid w:val="008D7118"/>
    <w:rsid w:val="008D7BA2"/>
    <w:rsid w:val="008E31B5"/>
    <w:rsid w:val="008E3649"/>
    <w:rsid w:val="008E388E"/>
    <w:rsid w:val="008E3A91"/>
    <w:rsid w:val="008E5A6B"/>
    <w:rsid w:val="008E6843"/>
    <w:rsid w:val="008E70B0"/>
    <w:rsid w:val="008E7EC1"/>
    <w:rsid w:val="008F0180"/>
    <w:rsid w:val="008F1961"/>
    <w:rsid w:val="008F2AAF"/>
    <w:rsid w:val="008F2DD4"/>
    <w:rsid w:val="008F413E"/>
    <w:rsid w:val="008F4269"/>
    <w:rsid w:val="008F56BE"/>
    <w:rsid w:val="008F58B8"/>
    <w:rsid w:val="008F6638"/>
    <w:rsid w:val="008F7DC3"/>
    <w:rsid w:val="00900B87"/>
    <w:rsid w:val="009016D3"/>
    <w:rsid w:val="00902DEB"/>
    <w:rsid w:val="009031C6"/>
    <w:rsid w:val="00903F3E"/>
    <w:rsid w:val="009047D6"/>
    <w:rsid w:val="009067E7"/>
    <w:rsid w:val="00906AA5"/>
    <w:rsid w:val="00906D12"/>
    <w:rsid w:val="0090794B"/>
    <w:rsid w:val="00907FA9"/>
    <w:rsid w:val="009104DB"/>
    <w:rsid w:val="0091057B"/>
    <w:rsid w:val="00910802"/>
    <w:rsid w:val="009111A0"/>
    <w:rsid w:val="00912B77"/>
    <w:rsid w:val="00913B40"/>
    <w:rsid w:val="00914CD9"/>
    <w:rsid w:val="00914ED9"/>
    <w:rsid w:val="00915CB7"/>
    <w:rsid w:val="00916BCA"/>
    <w:rsid w:val="009173D6"/>
    <w:rsid w:val="00920085"/>
    <w:rsid w:val="00921AA6"/>
    <w:rsid w:val="00925DA3"/>
    <w:rsid w:val="009264CF"/>
    <w:rsid w:val="00926B82"/>
    <w:rsid w:val="009315B3"/>
    <w:rsid w:val="0093463E"/>
    <w:rsid w:val="00934967"/>
    <w:rsid w:val="00934F2E"/>
    <w:rsid w:val="00935F6D"/>
    <w:rsid w:val="00936051"/>
    <w:rsid w:val="00936084"/>
    <w:rsid w:val="00936B00"/>
    <w:rsid w:val="0094110C"/>
    <w:rsid w:val="009437C2"/>
    <w:rsid w:val="00945D02"/>
    <w:rsid w:val="00945E55"/>
    <w:rsid w:val="009513A9"/>
    <w:rsid w:val="0095174C"/>
    <w:rsid w:val="00952484"/>
    <w:rsid w:val="009539FA"/>
    <w:rsid w:val="00953D9F"/>
    <w:rsid w:val="0095451E"/>
    <w:rsid w:val="00957177"/>
    <w:rsid w:val="00957579"/>
    <w:rsid w:val="009578DB"/>
    <w:rsid w:val="00957B24"/>
    <w:rsid w:val="009609E0"/>
    <w:rsid w:val="00960F22"/>
    <w:rsid w:val="00961556"/>
    <w:rsid w:val="009615D5"/>
    <w:rsid w:val="00963C8F"/>
    <w:rsid w:val="00967435"/>
    <w:rsid w:val="00967E67"/>
    <w:rsid w:val="00970F23"/>
    <w:rsid w:val="009728C4"/>
    <w:rsid w:val="00973008"/>
    <w:rsid w:val="00973A2D"/>
    <w:rsid w:val="00973F1A"/>
    <w:rsid w:val="00973F50"/>
    <w:rsid w:val="00974150"/>
    <w:rsid w:val="009745A7"/>
    <w:rsid w:val="009758A1"/>
    <w:rsid w:val="00980817"/>
    <w:rsid w:val="00980962"/>
    <w:rsid w:val="0098101B"/>
    <w:rsid w:val="00981455"/>
    <w:rsid w:val="00982D36"/>
    <w:rsid w:val="00983BAA"/>
    <w:rsid w:val="00984164"/>
    <w:rsid w:val="00984A03"/>
    <w:rsid w:val="00984D3F"/>
    <w:rsid w:val="00985633"/>
    <w:rsid w:val="0098659D"/>
    <w:rsid w:val="0098728E"/>
    <w:rsid w:val="00990691"/>
    <w:rsid w:val="009906E8"/>
    <w:rsid w:val="00991976"/>
    <w:rsid w:val="0099231E"/>
    <w:rsid w:val="0099232D"/>
    <w:rsid w:val="009923A4"/>
    <w:rsid w:val="00993AC0"/>
    <w:rsid w:val="0099496C"/>
    <w:rsid w:val="009952D6"/>
    <w:rsid w:val="00995C5A"/>
    <w:rsid w:val="00996730"/>
    <w:rsid w:val="00996F86"/>
    <w:rsid w:val="009975D2"/>
    <w:rsid w:val="00997802"/>
    <w:rsid w:val="00997EA3"/>
    <w:rsid w:val="009A0F43"/>
    <w:rsid w:val="009A127C"/>
    <w:rsid w:val="009A214F"/>
    <w:rsid w:val="009A2986"/>
    <w:rsid w:val="009A48CA"/>
    <w:rsid w:val="009A4C89"/>
    <w:rsid w:val="009A61C6"/>
    <w:rsid w:val="009A628A"/>
    <w:rsid w:val="009B03E3"/>
    <w:rsid w:val="009B0A7F"/>
    <w:rsid w:val="009B133E"/>
    <w:rsid w:val="009B19C3"/>
    <w:rsid w:val="009B1C7E"/>
    <w:rsid w:val="009B1D8F"/>
    <w:rsid w:val="009B2F1B"/>
    <w:rsid w:val="009B4F0B"/>
    <w:rsid w:val="009B5014"/>
    <w:rsid w:val="009B5E30"/>
    <w:rsid w:val="009B5E6A"/>
    <w:rsid w:val="009B5EA8"/>
    <w:rsid w:val="009B6375"/>
    <w:rsid w:val="009B7599"/>
    <w:rsid w:val="009B76A7"/>
    <w:rsid w:val="009B76DC"/>
    <w:rsid w:val="009B7DC5"/>
    <w:rsid w:val="009C21FA"/>
    <w:rsid w:val="009C2CBA"/>
    <w:rsid w:val="009C33E8"/>
    <w:rsid w:val="009C3D82"/>
    <w:rsid w:val="009C42D9"/>
    <w:rsid w:val="009C442D"/>
    <w:rsid w:val="009C4934"/>
    <w:rsid w:val="009C4CD8"/>
    <w:rsid w:val="009C548B"/>
    <w:rsid w:val="009C7058"/>
    <w:rsid w:val="009C7132"/>
    <w:rsid w:val="009D0ABF"/>
    <w:rsid w:val="009D11C9"/>
    <w:rsid w:val="009D11F9"/>
    <w:rsid w:val="009D23C9"/>
    <w:rsid w:val="009D3D52"/>
    <w:rsid w:val="009D3FDE"/>
    <w:rsid w:val="009D40D3"/>
    <w:rsid w:val="009D41A3"/>
    <w:rsid w:val="009D4B4A"/>
    <w:rsid w:val="009D4FB9"/>
    <w:rsid w:val="009D5315"/>
    <w:rsid w:val="009D5C6B"/>
    <w:rsid w:val="009D60F6"/>
    <w:rsid w:val="009D67C9"/>
    <w:rsid w:val="009D7B0E"/>
    <w:rsid w:val="009D7E54"/>
    <w:rsid w:val="009E0347"/>
    <w:rsid w:val="009E04D1"/>
    <w:rsid w:val="009E074E"/>
    <w:rsid w:val="009E14EC"/>
    <w:rsid w:val="009E1645"/>
    <w:rsid w:val="009E3415"/>
    <w:rsid w:val="009E5C3A"/>
    <w:rsid w:val="009E7E68"/>
    <w:rsid w:val="009F0C0F"/>
    <w:rsid w:val="009F19C0"/>
    <w:rsid w:val="009F3F3D"/>
    <w:rsid w:val="009F4A5F"/>
    <w:rsid w:val="009F5201"/>
    <w:rsid w:val="009F6FE7"/>
    <w:rsid w:val="009F7001"/>
    <w:rsid w:val="009F74CF"/>
    <w:rsid w:val="00A00BFA"/>
    <w:rsid w:val="00A02287"/>
    <w:rsid w:val="00A0403E"/>
    <w:rsid w:val="00A059B4"/>
    <w:rsid w:val="00A11787"/>
    <w:rsid w:val="00A1246C"/>
    <w:rsid w:val="00A13326"/>
    <w:rsid w:val="00A133A7"/>
    <w:rsid w:val="00A158A4"/>
    <w:rsid w:val="00A15A86"/>
    <w:rsid w:val="00A15C25"/>
    <w:rsid w:val="00A15DB4"/>
    <w:rsid w:val="00A164E7"/>
    <w:rsid w:val="00A17435"/>
    <w:rsid w:val="00A175D0"/>
    <w:rsid w:val="00A17E7E"/>
    <w:rsid w:val="00A20054"/>
    <w:rsid w:val="00A2128D"/>
    <w:rsid w:val="00A21BB1"/>
    <w:rsid w:val="00A22108"/>
    <w:rsid w:val="00A2215A"/>
    <w:rsid w:val="00A26553"/>
    <w:rsid w:val="00A26867"/>
    <w:rsid w:val="00A26F8D"/>
    <w:rsid w:val="00A270BF"/>
    <w:rsid w:val="00A3138D"/>
    <w:rsid w:val="00A32DE7"/>
    <w:rsid w:val="00A32E6F"/>
    <w:rsid w:val="00A35D36"/>
    <w:rsid w:val="00A361F4"/>
    <w:rsid w:val="00A366EB"/>
    <w:rsid w:val="00A41751"/>
    <w:rsid w:val="00A42708"/>
    <w:rsid w:val="00A4336A"/>
    <w:rsid w:val="00A44975"/>
    <w:rsid w:val="00A44CE2"/>
    <w:rsid w:val="00A44F97"/>
    <w:rsid w:val="00A45B5F"/>
    <w:rsid w:val="00A46374"/>
    <w:rsid w:val="00A466E9"/>
    <w:rsid w:val="00A4701C"/>
    <w:rsid w:val="00A5271E"/>
    <w:rsid w:val="00A53F77"/>
    <w:rsid w:val="00A55A6A"/>
    <w:rsid w:val="00A6033B"/>
    <w:rsid w:val="00A60A0C"/>
    <w:rsid w:val="00A62849"/>
    <w:rsid w:val="00A6298A"/>
    <w:rsid w:val="00A6383E"/>
    <w:rsid w:val="00A63EB8"/>
    <w:rsid w:val="00A647D7"/>
    <w:rsid w:val="00A65099"/>
    <w:rsid w:val="00A65E13"/>
    <w:rsid w:val="00A70145"/>
    <w:rsid w:val="00A7018E"/>
    <w:rsid w:val="00A7065D"/>
    <w:rsid w:val="00A7110F"/>
    <w:rsid w:val="00A71442"/>
    <w:rsid w:val="00A72F4C"/>
    <w:rsid w:val="00A74406"/>
    <w:rsid w:val="00A74432"/>
    <w:rsid w:val="00A7662F"/>
    <w:rsid w:val="00A766FB"/>
    <w:rsid w:val="00A770B8"/>
    <w:rsid w:val="00A8074F"/>
    <w:rsid w:val="00A81BE9"/>
    <w:rsid w:val="00A84471"/>
    <w:rsid w:val="00A8451A"/>
    <w:rsid w:val="00A85475"/>
    <w:rsid w:val="00A85DA3"/>
    <w:rsid w:val="00A85FD9"/>
    <w:rsid w:val="00A8759B"/>
    <w:rsid w:val="00A87753"/>
    <w:rsid w:val="00A9059F"/>
    <w:rsid w:val="00A90C38"/>
    <w:rsid w:val="00A90C88"/>
    <w:rsid w:val="00A90DBE"/>
    <w:rsid w:val="00A91BBE"/>
    <w:rsid w:val="00A9236A"/>
    <w:rsid w:val="00A940BA"/>
    <w:rsid w:val="00A94DF2"/>
    <w:rsid w:val="00A958BB"/>
    <w:rsid w:val="00A9657D"/>
    <w:rsid w:val="00A97FEE"/>
    <w:rsid w:val="00AA0106"/>
    <w:rsid w:val="00AA105A"/>
    <w:rsid w:val="00AA1FBF"/>
    <w:rsid w:val="00AA23F4"/>
    <w:rsid w:val="00AA4A41"/>
    <w:rsid w:val="00AA631A"/>
    <w:rsid w:val="00AA74E2"/>
    <w:rsid w:val="00AA755E"/>
    <w:rsid w:val="00AB08F2"/>
    <w:rsid w:val="00AB143A"/>
    <w:rsid w:val="00AB181C"/>
    <w:rsid w:val="00AB1EE7"/>
    <w:rsid w:val="00AB20E0"/>
    <w:rsid w:val="00AB30D5"/>
    <w:rsid w:val="00AB31E1"/>
    <w:rsid w:val="00AB3521"/>
    <w:rsid w:val="00AB4A37"/>
    <w:rsid w:val="00AB5880"/>
    <w:rsid w:val="00AB5AE7"/>
    <w:rsid w:val="00AB6A73"/>
    <w:rsid w:val="00AC0998"/>
    <w:rsid w:val="00AC2453"/>
    <w:rsid w:val="00AC2805"/>
    <w:rsid w:val="00AC4C39"/>
    <w:rsid w:val="00AC4C47"/>
    <w:rsid w:val="00AC4CAD"/>
    <w:rsid w:val="00AD00F0"/>
    <w:rsid w:val="00AD2BCF"/>
    <w:rsid w:val="00AD3CFF"/>
    <w:rsid w:val="00AD4424"/>
    <w:rsid w:val="00AD47D5"/>
    <w:rsid w:val="00AD50A1"/>
    <w:rsid w:val="00AD5F69"/>
    <w:rsid w:val="00AD63FD"/>
    <w:rsid w:val="00AE0A4A"/>
    <w:rsid w:val="00AE10A0"/>
    <w:rsid w:val="00AE1917"/>
    <w:rsid w:val="00AE25FA"/>
    <w:rsid w:val="00AE340E"/>
    <w:rsid w:val="00AE497D"/>
    <w:rsid w:val="00AE56EC"/>
    <w:rsid w:val="00AE5A21"/>
    <w:rsid w:val="00AE65E9"/>
    <w:rsid w:val="00AE7B28"/>
    <w:rsid w:val="00AE7FC8"/>
    <w:rsid w:val="00AF1929"/>
    <w:rsid w:val="00AF29DA"/>
    <w:rsid w:val="00AF6F10"/>
    <w:rsid w:val="00B001EF"/>
    <w:rsid w:val="00B0186D"/>
    <w:rsid w:val="00B02797"/>
    <w:rsid w:val="00B03804"/>
    <w:rsid w:val="00B03F26"/>
    <w:rsid w:val="00B040B6"/>
    <w:rsid w:val="00B05A7C"/>
    <w:rsid w:val="00B066E1"/>
    <w:rsid w:val="00B11120"/>
    <w:rsid w:val="00B120D6"/>
    <w:rsid w:val="00B1237C"/>
    <w:rsid w:val="00B124DE"/>
    <w:rsid w:val="00B12F9F"/>
    <w:rsid w:val="00B13409"/>
    <w:rsid w:val="00B1376D"/>
    <w:rsid w:val="00B13BBF"/>
    <w:rsid w:val="00B14E6D"/>
    <w:rsid w:val="00B15783"/>
    <w:rsid w:val="00B15907"/>
    <w:rsid w:val="00B15B12"/>
    <w:rsid w:val="00B15F99"/>
    <w:rsid w:val="00B163C3"/>
    <w:rsid w:val="00B17582"/>
    <w:rsid w:val="00B22779"/>
    <w:rsid w:val="00B22B51"/>
    <w:rsid w:val="00B23680"/>
    <w:rsid w:val="00B24086"/>
    <w:rsid w:val="00B240DE"/>
    <w:rsid w:val="00B24493"/>
    <w:rsid w:val="00B24A14"/>
    <w:rsid w:val="00B263F1"/>
    <w:rsid w:val="00B2691C"/>
    <w:rsid w:val="00B3005E"/>
    <w:rsid w:val="00B30345"/>
    <w:rsid w:val="00B32300"/>
    <w:rsid w:val="00B32BA7"/>
    <w:rsid w:val="00B34832"/>
    <w:rsid w:val="00B34CE7"/>
    <w:rsid w:val="00B36311"/>
    <w:rsid w:val="00B36CCA"/>
    <w:rsid w:val="00B37289"/>
    <w:rsid w:val="00B37770"/>
    <w:rsid w:val="00B40111"/>
    <w:rsid w:val="00B40C55"/>
    <w:rsid w:val="00B420BE"/>
    <w:rsid w:val="00B42127"/>
    <w:rsid w:val="00B421B0"/>
    <w:rsid w:val="00B4327A"/>
    <w:rsid w:val="00B437DE"/>
    <w:rsid w:val="00B441FB"/>
    <w:rsid w:val="00B44D03"/>
    <w:rsid w:val="00B44E1E"/>
    <w:rsid w:val="00B45617"/>
    <w:rsid w:val="00B45646"/>
    <w:rsid w:val="00B46853"/>
    <w:rsid w:val="00B4794D"/>
    <w:rsid w:val="00B50134"/>
    <w:rsid w:val="00B503B2"/>
    <w:rsid w:val="00B50F08"/>
    <w:rsid w:val="00B51A05"/>
    <w:rsid w:val="00B52C88"/>
    <w:rsid w:val="00B52FA5"/>
    <w:rsid w:val="00B53305"/>
    <w:rsid w:val="00B53EE9"/>
    <w:rsid w:val="00B54762"/>
    <w:rsid w:val="00B5493E"/>
    <w:rsid w:val="00B57431"/>
    <w:rsid w:val="00B57E80"/>
    <w:rsid w:val="00B606E8"/>
    <w:rsid w:val="00B612B6"/>
    <w:rsid w:val="00B62504"/>
    <w:rsid w:val="00B6344E"/>
    <w:rsid w:val="00B63C6A"/>
    <w:rsid w:val="00B63DF2"/>
    <w:rsid w:val="00B64E36"/>
    <w:rsid w:val="00B65792"/>
    <w:rsid w:val="00B65FC2"/>
    <w:rsid w:val="00B6686E"/>
    <w:rsid w:val="00B67BEA"/>
    <w:rsid w:val="00B67C6D"/>
    <w:rsid w:val="00B71F7A"/>
    <w:rsid w:val="00B72009"/>
    <w:rsid w:val="00B73AE5"/>
    <w:rsid w:val="00B74F73"/>
    <w:rsid w:val="00B74F9D"/>
    <w:rsid w:val="00B75594"/>
    <w:rsid w:val="00B755FE"/>
    <w:rsid w:val="00B76136"/>
    <w:rsid w:val="00B767AD"/>
    <w:rsid w:val="00B76BC2"/>
    <w:rsid w:val="00B774D7"/>
    <w:rsid w:val="00B77C1F"/>
    <w:rsid w:val="00B82D57"/>
    <w:rsid w:val="00B83E14"/>
    <w:rsid w:val="00B845FE"/>
    <w:rsid w:val="00B861B3"/>
    <w:rsid w:val="00B8645E"/>
    <w:rsid w:val="00B86629"/>
    <w:rsid w:val="00B86A14"/>
    <w:rsid w:val="00B87954"/>
    <w:rsid w:val="00B9035F"/>
    <w:rsid w:val="00B91295"/>
    <w:rsid w:val="00B91FA5"/>
    <w:rsid w:val="00B9322B"/>
    <w:rsid w:val="00B94C78"/>
    <w:rsid w:val="00B94F34"/>
    <w:rsid w:val="00B95D7D"/>
    <w:rsid w:val="00B95E96"/>
    <w:rsid w:val="00B9623D"/>
    <w:rsid w:val="00B964E5"/>
    <w:rsid w:val="00B96985"/>
    <w:rsid w:val="00B97298"/>
    <w:rsid w:val="00B97592"/>
    <w:rsid w:val="00BA0AA0"/>
    <w:rsid w:val="00BA28C8"/>
    <w:rsid w:val="00BA29DE"/>
    <w:rsid w:val="00BA3941"/>
    <w:rsid w:val="00BA6CDB"/>
    <w:rsid w:val="00BA7D74"/>
    <w:rsid w:val="00BA7DD0"/>
    <w:rsid w:val="00BB016B"/>
    <w:rsid w:val="00BB07D2"/>
    <w:rsid w:val="00BB11E4"/>
    <w:rsid w:val="00BB15BB"/>
    <w:rsid w:val="00BB5E40"/>
    <w:rsid w:val="00BB6A0B"/>
    <w:rsid w:val="00BB77DB"/>
    <w:rsid w:val="00BB7C58"/>
    <w:rsid w:val="00BC0EB0"/>
    <w:rsid w:val="00BC2384"/>
    <w:rsid w:val="00BC2BEF"/>
    <w:rsid w:val="00BC3027"/>
    <w:rsid w:val="00BC40D8"/>
    <w:rsid w:val="00BC4CAE"/>
    <w:rsid w:val="00BC4D0E"/>
    <w:rsid w:val="00BC4F16"/>
    <w:rsid w:val="00BC5274"/>
    <w:rsid w:val="00BC5AF3"/>
    <w:rsid w:val="00BC7860"/>
    <w:rsid w:val="00BD054A"/>
    <w:rsid w:val="00BD1B2F"/>
    <w:rsid w:val="00BD22FA"/>
    <w:rsid w:val="00BD2FD3"/>
    <w:rsid w:val="00BD328F"/>
    <w:rsid w:val="00BD3506"/>
    <w:rsid w:val="00BD4186"/>
    <w:rsid w:val="00BD49D0"/>
    <w:rsid w:val="00BD4D68"/>
    <w:rsid w:val="00BD4EFB"/>
    <w:rsid w:val="00BD786B"/>
    <w:rsid w:val="00BE072E"/>
    <w:rsid w:val="00BE4B17"/>
    <w:rsid w:val="00BE4E04"/>
    <w:rsid w:val="00BE50DC"/>
    <w:rsid w:val="00BE6E11"/>
    <w:rsid w:val="00BF009C"/>
    <w:rsid w:val="00BF00AF"/>
    <w:rsid w:val="00BF0850"/>
    <w:rsid w:val="00BF163D"/>
    <w:rsid w:val="00BF1D70"/>
    <w:rsid w:val="00BF2086"/>
    <w:rsid w:val="00BF20DA"/>
    <w:rsid w:val="00BF22BF"/>
    <w:rsid w:val="00BF3F1B"/>
    <w:rsid w:val="00BF4398"/>
    <w:rsid w:val="00BF4924"/>
    <w:rsid w:val="00BF4994"/>
    <w:rsid w:val="00BF4E03"/>
    <w:rsid w:val="00C012E4"/>
    <w:rsid w:val="00C020A7"/>
    <w:rsid w:val="00C03641"/>
    <w:rsid w:val="00C0431F"/>
    <w:rsid w:val="00C04EBA"/>
    <w:rsid w:val="00C05792"/>
    <w:rsid w:val="00C07422"/>
    <w:rsid w:val="00C07E62"/>
    <w:rsid w:val="00C11498"/>
    <w:rsid w:val="00C11AEE"/>
    <w:rsid w:val="00C11C5C"/>
    <w:rsid w:val="00C129DE"/>
    <w:rsid w:val="00C12CE4"/>
    <w:rsid w:val="00C132FD"/>
    <w:rsid w:val="00C14F52"/>
    <w:rsid w:val="00C177CC"/>
    <w:rsid w:val="00C20345"/>
    <w:rsid w:val="00C22272"/>
    <w:rsid w:val="00C226C1"/>
    <w:rsid w:val="00C235A1"/>
    <w:rsid w:val="00C24A3C"/>
    <w:rsid w:val="00C24B3E"/>
    <w:rsid w:val="00C24BE4"/>
    <w:rsid w:val="00C27387"/>
    <w:rsid w:val="00C301BA"/>
    <w:rsid w:val="00C306E9"/>
    <w:rsid w:val="00C311B8"/>
    <w:rsid w:val="00C31927"/>
    <w:rsid w:val="00C3203C"/>
    <w:rsid w:val="00C3292E"/>
    <w:rsid w:val="00C32EF0"/>
    <w:rsid w:val="00C365A4"/>
    <w:rsid w:val="00C369CD"/>
    <w:rsid w:val="00C36C02"/>
    <w:rsid w:val="00C36DD6"/>
    <w:rsid w:val="00C36F4C"/>
    <w:rsid w:val="00C371C5"/>
    <w:rsid w:val="00C374D7"/>
    <w:rsid w:val="00C375FC"/>
    <w:rsid w:val="00C3774F"/>
    <w:rsid w:val="00C37AE9"/>
    <w:rsid w:val="00C415EF"/>
    <w:rsid w:val="00C42F16"/>
    <w:rsid w:val="00C44456"/>
    <w:rsid w:val="00C446B2"/>
    <w:rsid w:val="00C458FE"/>
    <w:rsid w:val="00C461E7"/>
    <w:rsid w:val="00C4631D"/>
    <w:rsid w:val="00C46DB9"/>
    <w:rsid w:val="00C47DD9"/>
    <w:rsid w:val="00C506F2"/>
    <w:rsid w:val="00C517B1"/>
    <w:rsid w:val="00C52007"/>
    <w:rsid w:val="00C55547"/>
    <w:rsid w:val="00C55A00"/>
    <w:rsid w:val="00C562CC"/>
    <w:rsid w:val="00C56E86"/>
    <w:rsid w:val="00C56FB8"/>
    <w:rsid w:val="00C57FCA"/>
    <w:rsid w:val="00C61CFE"/>
    <w:rsid w:val="00C6293D"/>
    <w:rsid w:val="00C62DAD"/>
    <w:rsid w:val="00C62E89"/>
    <w:rsid w:val="00C6339E"/>
    <w:rsid w:val="00C63956"/>
    <w:rsid w:val="00C63D02"/>
    <w:rsid w:val="00C6598B"/>
    <w:rsid w:val="00C665A4"/>
    <w:rsid w:val="00C6671E"/>
    <w:rsid w:val="00C7226F"/>
    <w:rsid w:val="00C72C9D"/>
    <w:rsid w:val="00C73CCA"/>
    <w:rsid w:val="00C741D6"/>
    <w:rsid w:val="00C747B7"/>
    <w:rsid w:val="00C7539D"/>
    <w:rsid w:val="00C754DE"/>
    <w:rsid w:val="00C7554B"/>
    <w:rsid w:val="00C76769"/>
    <w:rsid w:val="00C77565"/>
    <w:rsid w:val="00C80398"/>
    <w:rsid w:val="00C807C5"/>
    <w:rsid w:val="00C8108D"/>
    <w:rsid w:val="00C813CC"/>
    <w:rsid w:val="00C8448D"/>
    <w:rsid w:val="00C84493"/>
    <w:rsid w:val="00C84E4A"/>
    <w:rsid w:val="00C85F4C"/>
    <w:rsid w:val="00C86BE5"/>
    <w:rsid w:val="00C90862"/>
    <w:rsid w:val="00C90911"/>
    <w:rsid w:val="00C9205F"/>
    <w:rsid w:val="00C93D23"/>
    <w:rsid w:val="00C94A96"/>
    <w:rsid w:val="00C95502"/>
    <w:rsid w:val="00C957A7"/>
    <w:rsid w:val="00C95A6E"/>
    <w:rsid w:val="00C96E93"/>
    <w:rsid w:val="00C977BB"/>
    <w:rsid w:val="00C97822"/>
    <w:rsid w:val="00CA2771"/>
    <w:rsid w:val="00CA39E4"/>
    <w:rsid w:val="00CA4268"/>
    <w:rsid w:val="00CA4449"/>
    <w:rsid w:val="00CA4854"/>
    <w:rsid w:val="00CA4998"/>
    <w:rsid w:val="00CB0D24"/>
    <w:rsid w:val="00CB1021"/>
    <w:rsid w:val="00CB23DA"/>
    <w:rsid w:val="00CB28D5"/>
    <w:rsid w:val="00CB2AF8"/>
    <w:rsid w:val="00CB3532"/>
    <w:rsid w:val="00CB507A"/>
    <w:rsid w:val="00CB5EA0"/>
    <w:rsid w:val="00CB752C"/>
    <w:rsid w:val="00CB7615"/>
    <w:rsid w:val="00CC09FD"/>
    <w:rsid w:val="00CC0E9B"/>
    <w:rsid w:val="00CC13FE"/>
    <w:rsid w:val="00CC1E03"/>
    <w:rsid w:val="00CC2322"/>
    <w:rsid w:val="00CC5CC4"/>
    <w:rsid w:val="00CC5D5D"/>
    <w:rsid w:val="00CC5E9C"/>
    <w:rsid w:val="00CC754D"/>
    <w:rsid w:val="00CC784A"/>
    <w:rsid w:val="00CC7BB9"/>
    <w:rsid w:val="00CD1B72"/>
    <w:rsid w:val="00CD2655"/>
    <w:rsid w:val="00CD3517"/>
    <w:rsid w:val="00CD4379"/>
    <w:rsid w:val="00CD469D"/>
    <w:rsid w:val="00CD46E7"/>
    <w:rsid w:val="00CD4928"/>
    <w:rsid w:val="00CD4DD6"/>
    <w:rsid w:val="00CD5786"/>
    <w:rsid w:val="00CD690A"/>
    <w:rsid w:val="00CD73F9"/>
    <w:rsid w:val="00CD7AD9"/>
    <w:rsid w:val="00CD7F6D"/>
    <w:rsid w:val="00CE055A"/>
    <w:rsid w:val="00CE0627"/>
    <w:rsid w:val="00CE19D2"/>
    <w:rsid w:val="00CE4B78"/>
    <w:rsid w:val="00CE727C"/>
    <w:rsid w:val="00CE757F"/>
    <w:rsid w:val="00CE7B49"/>
    <w:rsid w:val="00CF0303"/>
    <w:rsid w:val="00CF0D3F"/>
    <w:rsid w:val="00CF0D6C"/>
    <w:rsid w:val="00CF1BDC"/>
    <w:rsid w:val="00CF1E28"/>
    <w:rsid w:val="00CF232E"/>
    <w:rsid w:val="00CF30FD"/>
    <w:rsid w:val="00CF3269"/>
    <w:rsid w:val="00CF4CFF"/>
    <w:rsid w:val="00CF57C6"/>
    <w:rsid w:val="00CF5AB3"/>
    <w:rsid w:val="00CF630E"/>
    <w:rsid w:val="00CF749E"/>
    <w:rsid w:val="00CF75BF"/>
    <w:rsid w:val="00CF7807"/>
    <w:rsid w:val="00CF7E67"/>
    <w:rsid w:val="00D0081C"/>
    <w:rsid w:val="00D04630"/>
    <w:rsid w:val="00D053B4"/>
    <w:rsid w:val="00D058BC"/>
    <w:rsid w:val="00D1048C"/>
    <w:rsid w:val="00D10E9E"/>
    <w:rsid w:val="00D110D1"/>
    <w:rsid w:val="00D1123E"/>
    <w:rsid w:val="00D114FB"/>
    <w:rsid w:val="00D11599"/>
    <w:rsid w:val="00D129E2"/>
    <w:rsid w:val="00D12E18"/>
    <w:rsid w:val="00D141B5"/>
    <w:rsid w:val="00D14E48"/>
    <w:rsid w:val="00D17834"/>
    <w:rsid w:val="00D2056F"/>
    <w:rsid w:val="00D20737"/>
    <w:rsid w:val="00D223CE"/>
    <w:rsid w:val="00D239BE"/>
    <w:rsid w:val="00D23B7D"/>
    <w:rsid w:val="00D26E0D"/>
    <w:rsid w:val="00D27DAF"/>
    <w:rsid w:val="00D27F36"/>
    <w:rsid w:val="00D302DC"/>
    <w:rsid w:val="00D3052D"/>
    <w:rsid w:val="00D31663"/>
    <w:rsid w:val="00D31840"/>
    <w:rsid w:val="00D318B4"/>
    <w:rsid w:val="00D331B1"/>
    <w:rsid w:val="00D332CD"/>
    <w:rsid w:val="00D333B6"/>
    <w:rsid w:val="00D33D32"/>
    <w:rsid w:val="00D34A21"/>
    <w:rsid w:val="00D34BB6"/>
    <w:rsid w:val="00D3552D"/>
    <w:rsid w:val="00D35E9B"/>
    <w:rsid w:val="00D365ED"/>
    <w:rsid w:val="00D37858"/>
    <w:rsid w:val="00D4092C"/>
    <w:rsid w:val="00D409CE"/>
    <w:rsid w:val="00D40F6B"/>
    <w:rsid w:val="00D40F94"/>
    <w:rsid w:val="00D413F7"/>
    <w:rsid w:val="00D41638"/>
    <w:rsid w:val="00D437C5"/>
    <w:rsid w:val="00D438DA"/>
    <w:rsid w:val="00D43F54"/>
    <w:rsid w:val="00D450D9"/>
    <w:rsid w:val="00D50300"/>
    <w:rsid w:val="00D50C60"/>
    <w:rsid w:val="00D51814"/>
    <w:rsid w:val="00D530A3"/>
    <w:rsid w:val="00D53F51"/>
    <w:rsid w:val="00D54858"/>
    <w:rsid w:val="00D56645"/>
    <w:rsid w:val="00D56850"/>
    <w:rsid w:val="00D60888"/>
    <w:rsid w:val="00D609DF"/>
    <w:rsid w:val="00D6153F"/>
    <w:rsid w:val="00D615C9"/>
    <w:rsid w:val="00D6237C"/>
    <w:rsid w:val="00D62847"/>
    <w:rsid w:val="00D62EA8"/>
    <w:rsid w:val="00D64A6D"/>
    <w:rsid w:val="00D655ED"/>
    <w:rsid w:val="00D661C2"/>
    <w:rsid w:val="00D705AA"/>
    <w:rsid w:val="00D70B9A"/>
    <w:rsid w:val="00D71183"/>
    <w:rsid w:val="00D71CA8"/>
    <w:rsid w:val="00D751FC"/>
    <w:rsid w:val="00D75559"/>
    <w:rsid w:val="00D776C6"/>
    <w:rsid w:val="00D81259"/>
    <w:rsid w:val="00D81D0C"/>
    <w:rsid w:val="00D83017"/>
    <w:rsid w:val="00D839EF"/>
    <w:rsid w:val="00D83D6D"/>
    <w:rsid w:val="00D84677"/>
    <w:rsid w:val="00D84C5C"/>
    <w:rsid w:val="00D86B30"/>
    <w:rsid w:val="00D86C39"/>
    <w:rsid w:val="00D871DD"/>
    <w:rsid w:val="00D87D2B"/>
    <w:rsid w:val="00D90CFA"/>
    <w:rsid w:val="00D914B3"/>
    <w:rsid w:val="00D91866"/>
    <w:rsid w:val="00D95CE4"/>
    <w:rsid w:val="00D95D32"/>
    <w:rsid w:val="00DA01D3"/>
    <w:rsid w:val="00DA175A"/>
    <w:rsid w:val="00DA1F53"/>
    <w:rsid w:val="00DA283C"/>
    <w:rsid w:val="00DA2D5D"/>
    <w:rsid w:val="00DA3AEF"/>
    <w:rsid w:val="00DA4DFB"/>
    <w:rsid w:val="00DA5D5C"/>
    <w:rsid w:val="00DB0CDB"/>
    <w:rsid w:val="00DB14F3"/>
    <w:rsid w:val="00DB17C8"/>
    <w:rsid w:val="00DB22E8"/>
    <w:rsid w:val="00DB2D23"/>
    <w:rsid w:val="00DB3EA2"/>
    <w:rsid w:val="00DB43D7"/>
    <w:rsid w:val="00DB5FB0"/>
    <w:rsid w:val="00DB618B"/>
    <w:rsid w:val="00DB636E"/>
    <w:rsid w:val="00DB7012"/>
    <w:rsid w:val="00DB7D69"/>
    <w:rsid w:val="00DC2301"/>
    <w:rsid w:val="00DC273E"/>
    <w:rsid w:val="00DC2ACD"/>
    <w:rsid w:val="00DC3632"/>
    <w:rsid w:val="00DC36B2"/>
    <w:rsid w:val="00DC37BE"/>
    <w:rsid w:val="00DC3F0E"/>
    <w:rsid w:val="00DC45E7"/>
    <w:rsid w:val="00DC5595"/>
    <w:rsid w:val="00DC57C6"/>
    <w:rsid w:val="00DC62C7"/>
    <w:rsid w:val="00DD01AD"/>
    <w:rsid w:val="00DD0740"/>
    <w:rsid w:val="00DD1503"/>
    <w:rsid w:val="00DD452B"/>
    <w:rsid w:val="00DD4F27"/>
    <w:rsid w:val="00DD5B07"/>
    <w:rsid w:val="00DD5B93"/>
    <w:rsid w:val="00DD63A9"/>
    <w:rsid w:val="00DE0440"/>
    <w:rsid w:val="00DE1320"/>
    <w:rsid w:val="00DE2B2E"/>
    <w:rsid w:val="00DE47E7"/>
    <w:rsid w:val="00DE4BDB"/>
    <w:rsid w:val="00DE4E03"/>
    <w:rsid w:val="00DE530E"/>
    <w:rsid w:val="00DE5D3A"/>
    <w:rsid w:val="00DE6842"/>
    <w:rsid w:val="00DE6EAE"/>
    <w:rsid w:val="00DE7E74"/>
    <w:rsid w:val="00DF05F4"/>
    <w:rsid w:val="00DF1185"/>
    <w:rsid w:val="00DF13AB"/>
    <w:rsid w:val="00DF16D1"/>
    <w:rsid w:val="00DF1A74"/>
    <w:rsid w:val="00DF3139"/>
    <w:rsid w:val="00DF3DD4"/>
    <w:rsid w:val="00DF3E82"/>
    <w:rsid w:val="00DF5D2A"/>
    <w:rsid w:val="00DF6731"/>
    <w:rsid w:val="00DF76FD"/>
    <w:rsid w:val="00DF7755"/>
    <w:rsid w:val="00E01420"/>
    <w:rsid w:val="00E017E2"/>
    <w:rsid w:val="00E02F36"/>
    <w:rsid w:val="00E0337B"/>
    <w:rsid w:val="00E05328"/>
    <w:rsid w:val="00E0738A"/>
    <w:rsid w:val="00E074FC"/>
    <w:rsid w:val="00E07C6B"/>
    <w:rsid w:val="00E07D7D"/>
    <w:rsid w:val="00E07DC0"/>
    <w:rsid w:val="00E10A6D"/>
    <w:rsid w:val="00E10CE9"/>
    <w:rsid w:val="00E11B4A"/>
    <w:rsid w:val="00E120DB"/>
    <w:rsid w:val="00E121C5"/>
    <w:rsid w:val="00E137C6"/>
    <w:rsid w:val="00E13F0F"/>
    <w:rsid w:val="00E14533"/>
    <w:rsid w:val="00E153A3"/>
    <w:rsid w:val="00E15476"/>
    <w:rsid w:val="00E15C3A"/>
    <w:rsid w:val="00E221F1"/>
    <w:rsid w:val="00E22621"/>
    <w:rsid w:val="00E23278"/>
    <w:rsid w:val="00E24824"/>
    <w:rsid w:val="00E2585A"/>
    <w:rsid w:val="00E2591F"/>
    <w:rsid w:val="00E26287"/>
    <w:rsid w:val="00E266A1"/>
    <w:rsid w:val="00E27013"/>
    <w:rsid w:val="00E2725D"/>
    <w:rsid w:val="00E3077B"/>
    <w:rsid w:val="00E30AA0"/>
    <w:rsid w:val="00E3189A"/>
    <w:rsid w:val="00E319E6"/>
    <w:rsid w:val="00E338E7"/>
    <w:rsid w:val="00E33AA9"/>
    <w:rsid w:val="00E33AC8"/>
    <w:rsid w:val="00E350F8"/>
    <w:rsid w:val="00E35321"/>
    <w:rsid w:val="00E36648"/>
    <w:rsid w:val="00E366C0"/>
    <w:rsid w:val="00E37ADA"/>
    <w:rsid w:val="00E37D55"/>
    <w:rsid w:val="00E40988"/>
    <w:rsid w:val="00E41EBB"/>
    <w:rsid w:val="00E44AF4"/>
    <w:rsid w:val="00E464EC"/>
    <w:rsid w:val="00E46D3F"/>
    <w:rsid w:val="00E47403"/>
    <w:rsid w:val="00E474B9"/>
    <w:rsid w:val="00E479F4"/>
    <w:rsid w:val="00E52B61"/>
    <w:rsid w:val="00E53AA7"/>
    <w:rsid w:val="00E53F73"/>
    <w:rsid w:val="00E543C8"/>
    <w:rsid w:val="00E546AE"/>
    <w:rsid w:val="00E56DD6"/>
    <w:rsid w:val="00E575CF"/>
    <w:rsid w:val="00E60DD9"/>
    <w:rsid w:val="00E60EFB"/>
    <w:rsid w:val="00E63040"/>
    <w:rsid w:val="00E63536"/>
    <w:rsid w:val="00E638FF"/>
    <w:rsid w:val="00E64234"/>
    <w:rsid w:val="00E7009A"/>
    <w:rsid w:val="00E716F0"/>
    <w:rsid w:val="00E7216F"/>
    <w:rsid w:val="00E72484"/>
    <w:rsid w:val="00E7272A"/>
    <w:rsid w:val="00E727AA"/>
    <w:rsid w:val="00E72C43"/>
    <w:rsid w:val="00E73039"/>
    <w:rsid w:val="00E730A8"/>
    <w:rsid w:val="00E73204"/>
    <w:rsid w:val="00E73276"/>
    <w:rsid w:val="00E73EB9"/>
    <w:rsid w:val="00E74568"/>
    <w:rsid w:val="00E77367"/>
    <w:rsid w:val="00E773E2"/>
    <w:rsid w:val="00E77482"/>
    <w:rsid w:val="00E80953"/>
    <w:rsid w:val="00E80B74"/>
    <w:rsid w:val="00E80C24"/>
    <w:rsid w:val="00E829BE"/>
    <w:rsid w:val="00E82AEC"/>
    <w:rsid w:val="00E8343D"/>
    <w:rsid w:val="00E84B71"/>
    <w:rsid w:val="00E84DC6"/>
    <w:rsid w:val="00E85022"/>
    <w:rsid w:val="00E853FC"/>
    <w:rsid w:val="00E858AA"/>
    <w:rsid w:val="00E867F2"/>
    <w:rsid w:val="00E9005F"/>
    <w:rsid w:val="00E904D5"/>
    <w:rsid w:val="00E905E5"/>
    <w:rsid w:val="00E90881"/>
    <w:rsid w:val="00E90F8D"/>
    <w:rsid w:val="00E919A6"/>
    <w:rsid w:val="00E939FC"/>
    <w:rsid w:val="00E96982"/>
    <w:rsid w:val="00E96F33"/>
    <w:rsid w:val="00E973A8"/>
    <w:rsid w:val="00EA3368"/>
    <w:rsid w:val="00EA3A43"/>
    <w:rsid w:val="00EA4C07"/>
    <w:rsid w:val="00EA6D38"/>
    <w:rsid w:val="00EA6D50"/>
    <w:rsid w:val="00EA7BB4"/>
    <w:rsid w:val="00EB05B9"/>
    <w:rsid w:val="00EB18D3"/>
    <w:rsid w:val="00EB2F77"/>
    <w:rsid w:val="00EB3449"/>
    <w:rsid w:val="00EB5311"/>
    <w:rsid w:val="00EB6BCF"/>
    <w:rsid w:val="00EB6E61"/>
    <w:rsid w:val="00EB72C0"/>
    <w:rsid w:val="00EB7A82"/>
    <w:rsid w:val="00EB7AB9"/>
    <w:rsid w:val="00EC059C"/>
    <w:rsid w:val="00EC059D"/>
    <w:rsid w:val="00EC062D"/>
    <w:rsid w:val="00EC067C"/>
    <w:rsid w:val="00EC094E"/>
    <w:rsid w:val="00EC0A70"/>
    <w:rsid w:val="00EC13D1"/>
    <w:rsid w:val="00EC1811"/>
    <w:rsid w:val="00EC1C50"/>
    <w:rsid w:val="00EC20BE"/>
    <w:rsid w:val="00EC36B6"/>
    <w:rsid w:val="00EC542B"/>
    <w:rsid w:val="00ED00F1"/>
    <w:rsid w:val="00ED0AF9"/>
    <w:rsid w:val="00ED0C21"/>
    <w:rsid w:val="00ED2B4C"/>
    <w:rsid w:val="00ED3F7C"/>
    <w:rsid w:val="00ED4300"/>
    <w:rsid w:val="00ED5BB3"/>
    <w:rsid w:val="00ED5E8E"/>
    <w:rsid w:val="00ED67DA"/>
    <w:rsid w:val="00ED71D6"/>
    <w:rsid w:val="00ED7765"/>
    <w:rsid w:val="00EE05D8"/>
    <w:rsid w:val="00EE0BAD"/>
    <w:rsid w:val="00EE0FD2"/>
    <w:rsid w:val="00EE1D69"/>
    <w:rsid w:val="00EE1EFF"/>
    <w:rsid w:val="00EE2A8D"/>
    <w:rsid w:val="00EE3065"/>
    <w:rsid w:val="00EE38BD"/>
    <w:rsid w:val="00EE5FE1"/>
    <w:rsid w:val="00EE66F0"/>
    <w:rsid w:val="00EE7B31"/>
    <w:rsid w:val="00EF118D"/>
    <w:rsid w:val="00EF2196"/>
    <w:rsid w:val="00EF250F"/>
    <w:rsid w:val="00EF2EF1"/>
    <w:rsid w:val="00EF38ED"/>
    <w:rsid w:val="00EF46B2"/>
    <w:rsid w:val="00EF520E"/>
    <w:rsid w:val="00F004C3"/>
    <w:rsid w:val="00F057BB"/>
    <w:rsid w:val="00F05DF7"/>
    <w:rsid w:val="00F067B5"/>
    <w:rsid w:val="00F06959"/>
    <w:rsid w:val="00F06D40"/>
    <w:rsid w:val="00F07D88"/>
    <w:rsid w:val="00F109CD"/>
    <w:rsid w:val="00F12744"/>
    <w:rsid w:val="00F129B0"/>
    <w:rsid w:val="00F12FB5"/>
    <w:rsid w:val="00F13096"/>
    <w:rsid w:val="00F1465B"/>
    <w:rsid w:val="00F1553E"/>
    <w:rsid w:val="00F15EFD"/>
    <w:rsid w:val="00F16028"/>
    <w:rsid w:val="00F164F1"/>
    <w:rsid w:val="00F16F92"/>
    <w:rsid w:val="00F172DE"/>
    <w:rsid w:val="00F17300"/>
    <w:rsid w:val="00F17769"/>
    <w:rsid w:val="00F20129"/>
    <w:rsid w:val="00F211B6"/>
    <w:rsid w:val="00F23155"/>
    <w:rsid w:val="00F23412"/>
    <w:rsid w:val="00F23BD6"/>
    <w:rsid w:val="00F23BE6"/>
    <w:rsid w:val="00F24E61"/>
    <w:rsid w:val="00F2585E"/>
    <w:rsid w:val="00F3020A"/>
    <w:rsid w:val="00F30C07"/>
    <w:rsid w:val="00F30DAE"/>
    <w:rsid w:val="00F32D16"/>
    <w:rsid w:val="00F34B7C"/>
    <w:rsid w:val="00F354DD"/>
    <w:rsid w:val="00F364A9"/>
    <w:rsid w:val="00F37032"/>
    <w:rsid w:val="00F379E8"/>
    <w:rsid w:val="00F403E1"/>
    <w:rsid w:val="00F41604"/>
    <w:rsid w:val="00F41ADD"/>
    <w:rsid w:val="00F42F6A"/>
    <w:rsid w:val="00F44E89"/>
    <w:rsid w:val="00F460A6"/>
    <w:rsid w:val="00F46463"/>
    <w:rsid w:val="00F46C6B"/>
    <w:rsid w:val="00F46E2A"/>
    <w:rsid w:val="00F4743C"/>
    <w:rsid w:val="00F50F19"/>
    <w:rsid w:val="00F510BD"/>
    <w:rsid w:val="00F515AE"/>
    <w:rsid w:val="00F527C2"/>
    <w:rsid w:val="00F530EF"/>
    <w:rsid w:val="00F53525"/>
    <w:rsid w:val="00F547E1"/>
    <w:rsid w:val="00F54C43"/>
    <w:rsid w:val="00F54F7D"/>
    <w:rsid w:val="00F55299"/>
    <w:rsid w:val="00F552DE"/>
    <w:rsid w:val="00F562EC"/>
    <w:rsid w:val="00F569E7"/>
    <w:rsid w:val="00F57278"/>
    <w:rsid w:val="00F617E7"/>
    <w:rsid w:val="00F628D7"/>
    <w:rsid w:val="00F62BF6"/>
    <w:rsid w:val="00F65713"/>
    <w:rsid w:val="00F65F1D"/>
    <w:rsid w:val="00F66290"/>
    <w:rsid w:val="00F67635"/>
    <w:rsid w:val="00F73A4F"/>
    <w:rsid w:val="00F7410A"/>
    <w:rsid w:val="00F7423E"/>
    <w:rsid w:val="00F75776"/>
    <w:rsid w:val="00F75A01"/>
    <w:rsid w:val="00F75BA9"/>
    <w:rsid w:val="00F762E2"/>
    <w:rsid w:val="00F802BC"/>
    <w:rsid w:val="00F80B1F"/>
    <w:rsid w:val="00F80C06"/>
    <w:rsid w:val="00F812A5"/>
    <w:rsid w:val="00F81B5E"/>
    <w:rsid w:val="00F81FB6"/>
    <w:rsid w:val="00F8243A"/>
    <w:rsid w:val="00F82768"/>
    <w:rsid w:val="00F83232"/>
    <w:rsid w:val="00F84534"/>
    <w:rsid w:val="00F8463F"/>
    <w:rsid w:val="00F84C2D"/>
    <w:rsid w:val="00F85073"/>
    <w:rsid w:val="00F90C37"/>
    <w:rsid w:val="00F91FEC"/>
    <w:rsid w:val="00F92005"/>
    <w:rsid w:val="00F9214F"/>
    <w:rsid w:val="00F92C1E"/>
    <w:rsid w:val="00F9335D"/>
    <w:rsid w:val="00F9436C"/>
    <w:rsid w:val="00F945E4"/>
    <w:rsid w:val="00F95844"/>
    <w:rsid w:val="00F95960"/>
    <w:rsid w:val="00F96863"/>
    <w:rsid w:val="00F96A6D"/>
    <w:rsid w:val="00F96E64"/>
    <w:rsid w:val="00F9770C"/>
    <w:rsid w:val="00FA0822"/>
    <w:rsid w:val="00FA154D"/>
    <w:rsid w:val="00FA1A6E"/>
    <w:rsid w:val="00FA1DA6"/>
    <w:rsid w:val="00FA280C"/>
    <w:rsid w:val="00FA2D3B"/>
    <w:rsid w:val="00FA3656"/>
    <w:rsid w:val="00FA42C7"/>
    <w:rsid w:val="00FA49E5"/>
    <w:rsid w:val="00FA4B6F"/>
    <w:rsid w:val="00FA50DD"/>
    <w:rsid w:val="00FA559E"/>
    <w:rsid w:val="00FA5A55"/>
    <w:rsid w:val="00FA60C7"/>
    <w:rsid w:val="00FA6775"/>
    <w:rsid w:val="00FA6B15"/>
    <w:rsid w:val="00FB04E9"/>
    <w:rsid w:val="00FB0AC5"/>
    <w:rsid w:val="00FB14B2"/>
    <w:rsid w:val="00FB25EF"/>
    <w:rsid w:val="00FB2FBF"/>
    <w:rsid w:val="00FB3315"/>
    <w:rsid w:val="00FB3B86"/>
    <w:rsid w:val="00FB486E"/>
    <w:rsid w:val="00FB50DD"/>
    <w:rsid w:val="00FB75D2"/>
    <w:rsid w:val="00FC0DE9"/>
    <w:rsid w:val="00FC14AB"/>
    <w:rsid w:val="00FC1FC7"/>
    <w:rsid w:val="00FC25BA"/>
    <w:rsid w:val="00FC29FB"/>
    <w:rsid w:val="00FC2C8A"/>
    <w:rsid w:val="00FC2E0C"/>
    <w:rsid w:val="00FC3E02"/>
    <w:rsid w:val="00FC4509"/>
    <w:rsid w:val="00FC45BD"/>
    <w:rsid w:val="00FC6C6F"/>
    <w:rsid w:val="00FD0275"/>
    <w:rsid w:val="00FD1FAC"/>
    <w:rsid w:val="00FD3D88"/>
    <w:rsid w:val="00FD498F"/>
    <w:rsid w:val="00FD4D88"/>
    <w:rsid w:val="00FD588C"/>
    <w:rsid w:val="00FE0D6E"/>
    <w:rsid w:val="00FE27AD"/>
    <w:rsid w:val="00FE418F"/>
    <w:rsid w:val="00FE4A31"/>
    <w:rsid w:val="00FE4C3F"/>
    <w:rsid w:val="00FE519E"/>
    <w:rsid w:val="00FE54EE"/>
    <w:rsid w:val="00FE5FD6"/>
    <w:rsid w:val="00FE6F91"/>
    <w:rsid w:val="00FE7617"/>
    <w:rsid w:val="00FE7B8F"/>
    <w:rsid w:val="00FE7BAD"/>
    <w:rsid w:val="00FE7E9C"/>
    <w:rsid w:val="00FF089F"/>
    <w:rsid w:val="00FF19E6"/>
    <w:rsid w:val="00FF2270"/>
    <w:rsid w:val="00FF2CA1"/>
    <w:rsid w:val="00FF5D31"/>
    <w:rsid w:val="00FF5EF0"/>
    <w:rsid w:val="00FF6D3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1DC54CE"/>
  <w15:docId w15:val="{0817B875-8CB3-4C9C-8130-BECB3CFBCE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iPriority="0" w:unhideWhenUsed="1"/>
    <w:lsdException w:name="header" w:semiHidden="1" w:uiPriority="0"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iPriority="0"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0"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174BA"/>
    <w:pPr>
      <w:spacing w:after="160" w:line="259" w:lineRule="auto"/>
    </w:pPr>
    <w:rPr>
      <w:lang w:val="en-ZA"/>
    </w:rPr>
  </w:style>
  <w:style w:type="paragraph" w:styleId="Heading1">
    <w:name w:val="heading 1"/>
    <w:basedOn w:val="Normal"/>
    <w:next w:val="Normal"/>
    <w:link w:val="Heading1Char"/>
    <w:autoRedefine/>
    <w:uiPriority w:val="9"/>
    <w:qFormat/>
    <w:rsid w:val="007174BA"/>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174BA"/>
    <w:pPr>
      <w:keepNext/>
      <w:keepLines/>
      <w:spacing w:before="200"/>
      <w:outlineLvl w:val="1"/>
    </w:pPr>
    <w:rPr>
      <w:rFonts w:asciiTheme="majorHAnsi" w:eastAsiaTheme="majorEastAsia" w:hAnsiTheme="majorHAnsi" w:cstheme="majorBidi"/>
      <w:b/>
      <w:bCs/>
      <w:color w:val="0070C0"/>
      <w:sz w:val="26"/>
      <w:szCs w:val="26"/>
    </w:rPr>
  </w:style>
  <w:style w:type="paragraph" w:styleId="Heading3">
    <w:name w:val="heading 3"/>
    <w:basedOn w:val="Normal"/>
    <w:next w:val="Normal"/>
    <w:link w:val="Heading3Char"/>
    <w:uiPriority w:val="9"/>
    <w:unhideWhenUsed/>
    <w:qFormat/>
    <w:rsid w:val="007174BA"/>
    <w:pPr>
      <w:keepNext/>
      <w:keepLines/>
      <w:spacing w:before="200"/>
      <w:outlineLvl w:val="2"/>
    </w:pPr>
    <w:rPr>
      <w:rFonts w:asciiTheme="majorHAnsi" w:eastAsiaTheme="majorEastAsia" w:hAnsiTheme="majorHAnsi" w:cstheme="majorBidi"/>
      <w:b/>
      <w:bCs/>
      <w:color w:val="943634" w:themeColor="accent2" w:themeShade="BF"/>
    </w:rPr>
  </w:style>
  <w:style w:type="paragraph" w:styleId="Heading4">
    <w:name w:val="heading 4"/>
    <w:basedOn w:val="Normal"/>
    <w:next w:val="Normal"/>
    <w:link w:val="Heading4Char"/>
    <w:uiPriority w:val="9"/>
    <w:unhideWhenUsed/>
    <w:qFormat/>
    <w:rsid w:val="007174BA"/>
    <w:pPr>
      <w:keepNext/>
      <w:keepLines/>
      <w:spacing w:before="200"/>
      <w:outlineLvl w:val="3"/>
    </w:pPr>
    <w:rPr>
      <w:rFonts w:asciiTheme="majorHAnsi" w:eastAsiaTheme="majorEastAsia" w:hAnsiTheme="majorHAnsi" w:cstheme="majorBidi"/>
      <w:bCs/>
      <w:i/>
      <w:iCs/>
      <w:color w:val="943634" w:themeColor="accent2" w:themeShade="BF"/>
    </w:rPr>
  </w:style>
  <w:style w:type="paragraph" w:styleId="Heading5">
    <w:name w:val="heading 5"/>
    <w:basedOn w:val="Normal"/>
    <w:next w:val="Normal"/>
    <w:link w:val="Heading5Char"/>
    <w:uiPriority w:val="9"/>
    <w:unhideWhenUsed/>
    <w:qFormat/>
    <w:rsid w:val="007174BA"/>
    <w:pPr>
      <w:keepNext/>
      <w:keepLines/>
      <w:spacing w:before="200"/>
      <w:outlineLvl w:val="4"/>
    </w:pPr>
    <w:rPr>
      <w:rFonts w:asciiTheme="majorHAnsi" w:eastAsiaTheme="majorEastAsia" w:hAnsiTheme="majorHAnsi" w:cstheme="majorBidi"/>
      <w:b/>
      <w:color w:val="4F6228" w:themeColor="accent3" w:themeShade="80"/>
      <w:sz w:val="20"/>
    </w:rPr>
  </w:style>
  <w:style w:type="paragraph" w:styleId="Heading6">
    <w:name w:val="heading 6"/>
    <w:basedOn w:val="Normal"/>
    <w:next w:val="Normal"/>
    <w:link w:val="Heading6Char"/>
    <w:unhideWhenUsed/>
    <w:qFormat/>
    <w:rsid w:val="007174BA"/>
    <w:pPr>
      <w:keepNext/>
      <w:numPr>
        <w:ilvl w:val="5"/>
        <w:numId w:val="1"/>
      </w:numPr>
      <w:spacing w:after="240"/>
      <w:outlineLvl w:val="5"/>
    </w:pPr>
    <w:rPr>
      <w:rFonts w:eastAsia="Times New Roman"/>
      <w:bCs/>
      <w:sz w:val="24"/>
      <w:lang w:val="en-GB" w:bidi="ar-DZ"/>
    </w:rPr>
  </w:style>
  <w:style w:type="paragraph" w:styleId="Heading7">
    <w:name w:val="heading 7"/>
    <w:basedOn w:val="Normal"/>
    <w:next w:val="Normal"/>
    <w:link w:val="Heading7Char"/>
    <w:unhideWhenUsed/>
    <w:qFormat/>
    <w:rsid w:val="007174BA"/>
    <w:pPr>
      <w:keepNext/>
      <w:numPr>
        <w:ilvl w:val="6"/>
        <w:numId w:val="1"/>
      </w:numPr>
      <w:spacing w:after="240"/>
      <w:outlineLvl w:val="6"/>
    </w:pPr>
    <w:rPr>
      <w:rFonts w:eastAsia="Times New Roman"/>
      <w:b/>
      <w:sz w:val="24"/>
      <w:szCs w:val="24"/>
      <w:lang w:val="en-GB" w:bidi="ar-DZ"/>
    </w:rPr>
  </w:style>
  <w:style w:type="paragraph" w:styleId="Heading8">
    <w:name w:val="heading 8"/>
    <w:basedOn w:val="Normal"/>
    <w:next w:val="Normal"/>
    <w:link w:val="Heading8Char"/>
    <w:unhideWhenUsed/>
    <w:qFormat/>
    <w:rsid w:val="007174BA"/>
    <w:pPr>
      <w:keepNext/>
      <w:numPr>
        <w:ilvl w:val="7"/>
        <w:numId w:val="1"/>
      </w:numPr>
      <w:spacing w:after="240"/>
      <w:outlineLvl w:val="7"/>
    </w:pPr>
    <w:rPr>
      <w:rFonts w:eastAsia="Times New Roman"/>
      <w:b/>
      <w:i/>
      <w:iCs/>
      <w:sz w:val="24"/>
      <w:szCs w:val="24"/>
      <w:lang w:val="en-GB" w:bidi="ar-DZ"/>
    </w:rPr>
  </w:style>
  <w:style w:type="paragraph" w:styleId="Heading9">
    <w:name w:val="heading 9"/>
    <w:basedOn w:val="Normal"/>
    <w:next w:val="Normal"/>
    <w:link w:val="Heading9Char"/>
    <w:unhideWhenUsed/>
    <w:qFormat/>
    <w:rsid w:val="007174BA"/>
    <w:pPr>
      <w:keepNext/>
      <w:numPr>
        <w:ilvl w:val="8"/>
        <w:numId w:val="1"/>
      </w:numPr>
      <w:spacing w:after="240"/>
      <w:outlineLvl w:val="8"/>
    </w:pPr>
    <w:rPr>
      <w:rFonts w:eastAsia="Times New Roman" w:cs="Arial"/>
      <w:i/>
      <w:sz w:val="24"/>
      <w:lang w:val="en-GB" w:bidi="ar-DZ"/>
    </w:rPr>
  </w:style>
  <w:style w:type="character" w:default="1" w:styleId="DefaultParagraphFont">
    <w:name w:val="Default Paragraph Font"/>
    <w:uiPriority w:val="1"/>
    <w:semiHidden/>
    <w:unhideWhenUsed/>
    <w:rsid w:val="007174B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174BA"/>
  </w:style>
  <w:style w:type="paragraph" w:styleId="Footer">
    <w:name w:val="footer"/>
    <w:basedOn w:val="Normal"/>
    <w:link w:val="FooterChar"/>
    <w:semiHidden/>
    <w:rsid w:val="007174BA"/>
    <w:pPr>
      <w:tabs>
        <w:tab w:val="center" w:pos="4320"/>
        <w:tab w:val="right" w:pos="8640"/>
      </w:tabs>
    </w:pPr>
  </w:style>
  <w:style w:type="character" w:customStyle="1" w:styleId="FooterChar">
    <w:name w:val="Footer Char"/>
    <w:basedOn w:val="DefaultParagraphFont"/>
    <w:link w:val="Footer"/>
    <w:semiHidden/>
    <w:rsid w:val="007174BA"/>
    <w:rPr>
      <w:rFonts w:ascii="Linux Libertine" w:hAnsi="Linux Libertine" w:cs="Linux Libertine"/>
      <w:sz w:val="18"/>
    </w:rPr>
  </w:style>
  <w:style w:type="character" w:styleId="FootnoteReference">
    <w:name w:val="footnote reference"/>
    <w:basedOn w:val="DefaultParagraphFont"/>
    <w:uiPriority w:val="99"/>
    <w:semiHidden/>
    <w:unhideWhenUsed/>
    <w:rsid w:val="007174BA"/>
    <w:rPr>
      <w:rFonts w:ascii="Linux Libertine" w:hAnsi="Linux Libertine" w:cs="Linux Libertine"/>
      <w:vertAlign w:val="superscript"/>
    </w:rPr>
  </w:style>
  <w:style w:type="paragraph" w:styleId="FootnoteText">
    <w:name w:val="footnote text"/>
    <w:basedOn w:val="Normal"/>
    <w:link w:val="FootnoteTextChar"/>
    <w:semiHidden/>
    <w:rsid w:val="007174BA"/>
    <w:rPr>
      <w:sz w:val="14"/>
    </w:rPr>
  </w:style>
  <w:style w:type="character" w:customStyle="1" w:styleId="FootnoteTextChar">
    <w:name w:val="Footnote Text Char"/>
    <w:basedOn w:val="DefaultParagraphFont"/>
    <w:link w:val="FootnoteText"/>
    <w:semiHidden/>
    <w:rsid w:val="007174BA"/>
    <w:rPr>
      <w:rFonts w:ascii="Linux Libertine" w:hAnsi="Linux Libertine" w:cs="Linux Libertine"/>
      <w:sz w:val="14"/>
    </w:rPr>
  </w:style>
  <w:style w:type="numbering" w:customStyle="1" w:styleId="SIGPLANListbullet">
    <w:name w:val="SIGPLAN List bullet"/>
    <w:basedOn w:val="NoList"/>
    <w:rsid w:val="007174BA"/>
    <w:pPr>
      <w:numPr>
        <w:numId w:val="17"/>
      </w:numPr>
    </w:pPr>
  </w:style>
  <w:style w:type="numbering" w:customStyle="1" w:styleId="SIGPLANListletter">
    <w:name w:val="SIGPLAN List letter"/>
    <w:basedOn w:val="NoList"/>
    <w:rsid w:val="007174BA"/>
    <w:pPr>
      <w:numPr>
        <w:numId w:val="18"/>
      </w:numPr>
    </w:pPr>
  </w:style>
  <w:style w:type="numbering" w:customStyle="1" w:styleId="SIGPLANListnumber">
    <w:name w:val="SIGPLAN List number"/>
    <w:basedOn w:val="NoList"/>
    <w:rsid w:val="007174BA"/>
    <w:pPr>
      <w:numPr>
        <w:numId w:val="19"/>
      </w:numPr>
    </w:pPr>
  </w:style>
  <w:style w:type="table" w:styleId="TableGrid">
    <w:name w:val="Table Grid"/>
    <w:basedOn w:val="TableNormal"/>
    <w:rsid w:val="007174BA"/>
    <w:pPr>
      <w:spacing w:after="0" w:line="240" w:lineRule="auto"/>
    </w:pPr>
    <w:rPr>
      <w:rFonts w:ascii="Times New Roman" w:eastAsia="Times New Roman" w:hAnsi="Times New Roman" w:cs="Times New Roman"/>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semiHidden/>
    <w:rsid w:val="007174BA"/>
    <w:rPr>
      <w:rFonts w:ascii="Tahoma" w:hAnsi="Tahoma" w:cs="Tahoma"/>
      <w:sz w:val="16"/>
      <w:szCs w:val="16"/>
    </w:rPr>
  </w:style>
  <w:style w:type="character" w:customStyle="1" w:styleId="BalloonTextChar">
    <w:name w:val="Balloon Text Char"/>
    <w:basedOn w:val="DefaultParagraphFont"/>
    <w:link w:val="BalloonText"/>
    <w:semiHidden/>
    <w:rsid w:val="007174BA"/>
    <w:rPr>
      <w:rFonts w:ascii="Tahoma" w:hAnsi="Tahoma" w:cs="Tahoma"/>
      <w:sz w:val="16"/>
      <w:szCs w:val="16"/>
    </w:rPr>
  </w:style>
  <w:style w:type="character" w:styleId="CommentReference">
    <w:name w:val="annotation reference"/>
    <w:basedOn w:val="DefaultParagraphFont"/>
    <w:semiHidden/>
    <w:rsid w:val="007174BA"/>
    <w:rPr>
      <w:sz w:val="16"/>
      <w:szCs w:val="16"/>
    </w:rPr>
  </w:style>
  <w:style w:type="paragraph" w:styleId="CommentText">
    <w:name w:val="annotation text"/>
    <w:basedOn w:val="Normal"/>
    <w:link w:val="CommentTextChar"/>
    <w:semiHidden/>
    <w:rsid w:val="007174BA"/>
    <w:rPr>
      <w:sz w:val="20"/>
    </w:rPr>
  </w:style>
  <w:style w:type="character" w:customStyle="1" w:styleId="CommentTextChar">
    <w:name w:val="Comment Text Char"/>
    <w:basedOn w:val="DefaultParagraphFont"/>
    <w:link w:val="CommentText"/>
    <w:semiHidden/>
    <w:rsid w:val="007174BA"/>
    <w:rPr>
      <w:rFonts w:ascii="Linux Libertine" w:hAnsi="Linux Libertine" w:cs="Linux Libertine"/>
      <w:sz w:val="20"/>
    </w:rPr>
  </w:style>
  <w:style w:type="paragraph" w:styleId="CommentSubject">
    <w:name w:val="annotation subject"/>
    <w:basedOn w:val="CommentText"/>
    <w:next w:val="CommentText"/>
    <w:link w:val="CommentSubjectChar"/>
    <w:semiHidden/>
    <w:rsid w:val="007174BA"/>
    <w:rPr>
      <w:b/>
      <w:bCs/>
    </w:rPr>
  </w:style>
  <w:style w:type="character" w:customStyle="1" w:styleId="CommentSubjectChar">
    <w:name w:val="Comment Subject Char"/>
    <w:basedOn w:val="CommentTextChar"/>
    <w:link w:val="CommentSubject"/>
    <w:semiHidden/>
    <w:rsid w:val="007174BA"/>
    <w:rPr>
      <w:rFonts w:ascii="Linux Libertine" w:hAnsi="Linux Libertine" w:cs="Linux Libertine"/>
      <w:b/>
      <w:bCs/>
      <w:sz w:val="20"/>
    </w:rPr>
  </w:style>
  <w:style w:type="paragraph" w:styleId="Header">
    <w:name w:val="header"/>
    <w:basedOn w:val="Normal"/>
    <w:link w:val="HeaderChar"/>
    <w:semiHidden/>
    <w:rsid w:val="007174BA"/>
    <w:pPr>
      <w:tabs>
        <w:tab w:val="center" w:pos="4320"/>
        <w:tab w:val="right" w:pos="8640"/>
      </w:tabs>
    </w:pPr>
  </w:style>
  <w:style w:type="character" w:customStyle="1" w:styleId="HeaderChar">
    <w:name w:val="Header Char"/>
    <w:basedOn w:val="DefaultParagraphFont"/>
    <w:link w:val="Header"/>
    <w:semiHidden/>
    <w:rsid w:val="007174BA"/>
    <w:rPr>
      <w:rFonts w:ascii="Linux Libertine" w:hAnsi="Linux Libertine" w:cs="Linux Libertine"/>
      <w:sz w:val="18"/>
    </w:rPr>
  </w:style>
  <w:style w:type="character" w:customStyle="1" w:styleId="Heading1Char">
    <w:name w:val="Heading 1 Char"/>
    <w:basedOn w:val="DefaultParagraphFont"/>
    <w:link w:val="Heading1"/>
    <w:uiPriority w:val="9"/>
    <w:rsid w:val="007174BA"/>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7174BA"/>
    <w:rPr>
      <w:rFonts w:asciiTheme="majorHAnsi" w:eastAsiaTheme="majorEastAsia" w:hAnsiTheme="majorHAnsi" w:cstheme="majorBidi"/>
      <w:b/>
      <w:bCs/>
      <w:color w:val="0070C0"/>
      <w:sz w:val="26"/>
      <w:szCs w:val="26"/>
    </w:rPr>
  </w:style>
  <w:style w:type="character" w:customStyle="1" w:styleId="Heading3Char">
    <w:name w:val="Heading 3 Char"/>
    <w:basedOn w:val="DefaultParagraphFont"/>
    <w:link w:val="Heading3"/>
    <w:uiPriority w:val="9"/>
    <w:rsid w:val="007174BA"/>
    <w:rPr>
      <w:rFonts w:asciiTheme="majorHAnsi" w:eastAsiaTheme="majorEastAsia" w:hAnsiTheme="majorHAnsi" w:cstheme="majorBidi"/>
      <w:b/>
      <w:bCs/>
      <w:color w:val="943634" w:themeColor="accent2" w:themeShade="BF"/>
      <w:sz w:val="18"/>
    </w:rPr>
  </w:style>
  <w:style w:type="character" w:customStyle="1" w:styleId="Heading4Char">
    <w:name w:val="Heading 4 Char"/>
    <w:basedOn w:val="DefaultParagraphFont"/>
    <w:link w:val="Heading4"/>
    <w:uiPriority w:val="9"/>
    <w:rsid w:val="007174BA"/>
    <w:rPr>
      <w:rFonts w:asciiTheme="majorHAnsi" w:eastAsiaTheme="majorEastAsia" w:hAnsiTheme="majorHAnsi" w:cstheme="majorBidi"/>
      <w:bCs/>
      <w:i/>
      <w:iCs/>
      <w:color w:val="943634" w:themeColor="accent2" w:themeShade="BF"/>
      <w:sz w:val="18"/>
    </w:rPr>
  </w:style>
  <w:style w:type="character" w:customStyle="1" w:styleId="Heading5Char">
    <w:name w:val="Heading 5 Char"/>
    <w:basedOn w:val="DefaultParagraphFont"/>
    <w:link w:val="Heading5"/>
    <w:uiPriority w:val="9"/>
    <w:rsid w:val="007174BA"/>
    <w:rPr>
      <w:rFonts w:asciiTheme="majorHAnsi" w:eastAsiaTheme="majorEastAsia" w:hAnsiTheme="majorHAnsi" w:cstheme="majorBidi"/>
      <w:b/>
      <w:color w:val="4F6228" w:themeColor="accent3" w:themeShade="80"/>
      <w:sz w:val="20"/>
    </w:rPr>
  </w:style>
  <w:style w:type="character" w:customStyle="1" w:styleId="Heading6Char">
    <w:name w:val="Heading 6 Char"/>
    <w:basedOn w:val="DefaultParagraphFont"/>
    <w:link w:val="Heading6"/>
    <w:rsid w:val="007174BA"/>
    <w:rPr>
      <w:rFonts w:ascii="Linux Libertine" w:eastAsia="Times New Roman" w:hAnsi="Linux Libertine" w:cs="Linux Libertine"/>
      <w:bCs/>
      <w:sz w:val="24"/>
      <w:lang w:val="en-GB" w:bidi="ar-DZ"/>
    </w:rPr>
  </w:style>
  <w:style w:type="character" w:customStyle="1" w:styleId="Heading7Char">
    <w:name w:val="Heading 7 Char"/>
    <w:basedOn w:val="DefaultParagraphFont"/>
    <w:link w:val="Heading7"/>
    <w:rsid w:val="007174BA"/>
    <w:rPr>
      <w:rFonts w:ascii="Linux Libertine" w:eastAsia="Times New Roman" w:hAnsi="Linux Libertine" w:cs="Linux Libertine"/>
      <w:b/>
      <w:sz w:val="24"/>
      <w:szCs w:val="24"/>
      <w:lang w:val="en-GB" w:bidi="ar-DZ"/>
    </w:rPr>
  </w:style>
  <w:style w:type="character" w:customStyle="1" w:styleId="Heading8Char">
    <w:name w:val="Heading 8 Char"/>
    <w:basedOn w:val="DefaultParagraphFont"/>
    <w:link w:val="Heading8"/>
    <w:rsid w:val="007174BA"/>
    <w:rPr>
      <w:rFonts w:ascii="Linux Libertine" w:eastAsia="Times New Roman" w:hAnsi="Linux Libertine" w:cs="Linux Libertine"/>
      <w:b/>
      <w:i/>
      <w:iCs/>
      <w:sz w:val="24"/>
      <w:szCs w:val="24"/>
      <w:lang w:val="en-GB" w:bidi="ar-DZ"/>
    </w:rPr>
  </w:style>
  <w:style w:type="character" w:customStyle="1" w:styleId="Heading9Char">
    <w:name w:val="Heading 9 Char"/>
    <w:basedOn w:val="DefaultParagraphFont"/>
    <w:link w:val="Heading9"/>
    <w:rsid w:val="007174BA"/>
    <w:rPr>
      <w:rFonts w:ascii="Linux Libertine" w:eastAsia="Times New Roman" w:hAnsi="Linux Libertine" w:cs="Arial"/>
      <w:i/>
      <w:sz w:val="24"/>
      <w:lang w:val="en-GB" w:bidi="ar-DZ"/>
    </w:rPr>
  </w:style>
  <w:style w:type="paragraph" w:customStyle="1" w:styleId="AbsHead">
    <w:name w:val="AbsHead"/>
    <w:link w:val="AbsHeadChar"/>
    <w:autoRedefine/>
    <w:qFormat/>
    <w:rsid w:val="007174BA"/>
    <w:pPr>
      <w:keepNext/>
      <w:spacing w:before="120" w:after="80" w:line="240" w:lineRule="auto"/>
    </w:pPr>
    <w:rPr>
      <w:rFonts w:ascii="Linux Biolinum" w:hAnsi="Linux Biolinum" w:cs="Linux Biolinum"/>
      <w:b/>
      <w:lang w:val="fr-FR"/>
    </w:rPr>
  </w:style>
  <w:style w:type="character" w:customStyle="1" w:styleId="AbsHeadChar">
    <w:name w:val="AbsHead Char"/>
    <w:basedOn w:val="DefaultParagraphFont"/>
    <w:link w:val="AbsHead"/>
    <w:rsid w:val="007174BA"/>
    <w:rPr>
      <w:rFonts w:ascii="Linux Biolinum" w:hAnsi="Linux Biolinum" w:cs="Linux Biolinum"/>
      <w:b/>
      <w:lang w:val="fr-FR"/>
    </w:rPr>
  </w:style>
  <w:style w:type="paragraph" w:customStyle="1" w:styleId="Abstract">
    <w:name w:val="Abstract"/>
    <w:qFormat/>
    <w:rsid w:val="007174BA"/>
    <w:pPr>
      <w:spacing w:before="20" w:after="120" w:line="264" w:lineRule="auto"/>
      <w:jc w:val="both"/>
    </w:pPr>
    <w:rPr>
      <w:rFonts w:ascii="Linux Libertine" w:hAnsi="Linux Libertine" w:cs="Linux Libertine"/>
      <w:sz w:val="18"/>
    </w:rPr>
  </w:style>
  <w:style w:type="character" w:customStyle="1" w:styleId="AcceptedDate">
    <w:name w:val="AcceptedDate"/>
    <w:basedOn w:val="DefaultParagraphFont"/>
    <w:uiPriority w:val="1"/>
    <w:qFormat/>
    <w:rsid w:val="007174BA"/>
    <w:rPr>
      <w:rFonts w:ascii="Linux Libertine" w:hAnsi="Linux Libertine" w:cs="Linux Libertine"/>
      <w:color w:val="FF0000"/>
    </w:rPr>
  </w:style>
  <w:style w:type="paragraph" w:customStyle="1" w:styleId="AckHead">
    <w:name w:val="AckHead"/>
    <w:link w:val="AckHeadChar"/>
    <w:autoRedefine/>
    <w:qFormat/>
    <w:rsid w:val="007174BA"/>
    <w:pPr>
      <w:keepNext/>
      <w:spacing w:before="120" w:after="40" w:line="240" w:lineRule="auto"/>
    </w:pPr>
    <w:rPr>
      <w:rFonts w:ascii="Linux Biolinum" w:hAnsi="Linux Biolinum" w:cs="Linux Biolinum"/>
      <w:b/>
    </w:rPr>
  </w:style>
  <w:style w:type="character" w:customStyle="1" w:styleId="AckHeadChar">
    <w:name w:val="AckHead Char"/>
    <w:basedOn w:val="DefaultParagraphFont"/>
    <w:link w:val="AckHead"/>
    <w:rsid w:val="007174BA"/>
    <w:rPr>
      <w:rFonts w:ascii="Linux Biolinum" w:hAnsi="Linux Biolinum" w:cs="Linux Biolinum"/>
      <w:b/>
    </w:rPr>
  </w:style>
  <w:style w:type="paragraph" w:customStyle="1" w:styleId="AckPara">
    <w:name w:val="AckPara"/>
    <w:autoRedefine/>
    <w:qFormat/>
    <w:rsid w:val="007174BA"/>
    <w:pPr>
      <w:spacing w:after="0" w:line="264" w:lineRule="auto"/>
      <w:jc w:val="both"/>
    </w:pPr>
    <w:rPr>
      <w:rFonts w:ascii="Linux Libertine" w:hAnsi="Linux Libertine" w:cs="Linux Libertine"/>
      <w:sz w:val="18"/>
    </w:rPr>
  </w:style>
  <w:style w:type="paragraph" w:customStyle="1" w:styleId="Para">
    <w:name w:val="Para"/>
    <w:autoRedefine/>
    <w:qFormat/>
    <w:rsid w:val="007174BA"/>
    <w:pPr>
      <w:spacing w:after="0" w:line="264" w:lineRule="auto"/>
      <w:ind w:firstLine="240"/>
    </w:pPr>
    <w:rPr>
      <w:rFonts w:ascii="Linux Libertine" w:hAnsi="Linux Libertine" w:cs="Linux Libertine"/>
      <w:sz w:val="18"/>
    </w:rPr>
  </w:style>
  <w:style w:type="paragraph" w:customStyle="1" w:styleId="Head1">
    <w:name w:val="Head1"/>
    <w:basedOn w:val="Heading1"/>
    <w:next w:val="Para"/>
    <w:autoRedefine/>
    <w:qFormat/>
    <w:rsid w:val="007174BA"/>
    <w:pPr>
      <w:numPr>
        <w:numId w:val="22"/>
      </w:numPr>
      <w:spacing w:before="220" w:after="80" w:line="240" w:lineRule="auto"/>
    </w:pPr>
    <w:rPr>
      <w:rFonts w:ascii="Linux Biolinum" w:eastAsia="Times New Roman" w:hAnsi="Linux Biolinum" w:cs="Linux Biolinum"/>
      <w:color w:val="auto"/>
      <w:szCs w:val="20"/>
    </w:rPr>
  </w:style>
  <w:style w:type="paragraph" w:customStyle="1" w:styleId="Address">
    <w:name w:val="Address"/>
    <w:rsid w:val="007174BA"/>
    <w:pPr>
      <w:spacing w:before="240" w:after="240" w:line="560" w:lineRule="exact"/>
      <w:ind w:left="720" w:right="720"/>
      <w:contextualSpacing/>
    </w:pPr>
    <w:rPr>
      <w:rFonts w:ascii="Cambria Math" w:eastAsia="Times New Roman" w:hAnsi="Cambria Math" w:cs="Times New Roman"/>
      <w:color w:val="244061"/>
      <w:sz w:val="24"/>
      <w:szCs w:val="20"/>
    </w:rPr>
  </w:style>
  <w:style w:type="paragraph" w:customStyle="1" w:styleId="Affiliation">
    <w:name w:val="Affiliation"/>
    <w:autoRedefine/>
    <w:qFormat/>
    <w:rsid w:val="007174BA"/>
    <w:pPr>
      <w:spacing w:after="0" w:line="240" w:lineRule="auto"/>
    </w:pPr>
    <w:rPr>
      <w:rFonts w:ascii="Linux Libertine" w:eastAsia="Times New Roman" w:hAnsi="Linux Libertine" w:cs="Linux Libertine"/>
      <w:sz w:val="18"/>
      <w:szCs w:val="20"/>
    </w:rPr>
  </w:style>
  <w:style w:type="paragraph" w:customStyle="1" w:styleId="AlgorithmCaption">
    <w:name w:val="AlgorithmCaption"/>
    <w:basedOn w:val="Normal"/>
    <w:rsid w:val="007174BA"/>
    <w:pPr>
      <w:pBdr>
        <w:top w:val="single" w:sz="4" w:space="2" w:color="auto"/>
        <w:bottom w:val="single" w:sz="4" w:space="2" w:color="auto"/>
      </w:pBdr>
    </w:pPr>
  </w:style>
  <w:style w:type="character" w:customStyle="1" w:styleId="AltName">
    <w:name w:val="AltName"/>
    <w:basedOn w:val="DefaultParagraphFont"/>
    <w:uiPriority w:val="1"/>
    <w:qFormat/>
    <w:rsid w:val="007174BA"/>
    <w:rPr>
      <w:rFonts w:ascii="Linux Libertine" w:hAnsi="Linux Libertine" w:cs="Linux Libertine"/>
      <w:color w:val="403152" w:themeColor="accent4" w:themeShade="80"/>
    </w:rPr>
  </w:style>
  <w:style w:type="paragraph" w:styleId="Subtitle">
    <w:name w:val="Subtitle"/>
    <w:basedOn w:val="Normal"/>
    <w:next w:val="Normal"/>
    <w:link w:val="SubtitleChar"/>
    <w:uiPriority w:val="11"/>
    <w:qFormat/>
    <w:rsid w:val="007174BA"/>
    <w:pPr>
      <w:numPr>
        <w:ilvl w:val="1"/>
      </w:numPr>
      <w:spacing w:before="120" w:after="60"/>
      <w:jc w:val="center"/>
    </w:pPr>
    <w:rPr>
      <w:rFonts w:ascii="Linux Biolinum" w:eastAsiaTheme="majorEastAsia" w:hAnsi="Linux Biolinum" w:cs="Linux Biolinum"/>
      <w:iCs/>
      <w:sz w:val="24"/>
      <w:szCs w:val="24"/>
    </w:rPr>
  </w:style>
  <w:style w:type="character" w:customStyle="1" w:styleId="SubtitleChar">
    <w:name w:val="Subtitle Char"/>
    <w:basedOn w:val="DefaultParagraphFont"/>
    <w:link w:val="Subtitle"/>
    <w:uiPriority w:val="11"/>
    <w:rsid w:val="007174BA"/>
    <w:rPr>
      <w:rFonts w:ascii="Linux Biolinum" w:eastAsiaTheme="majorEastAsia" w:hAnsi="Linux Biolinum" w:cs="Linux Biolinum"/>
      <w:iCs/>
      <w:sz w:val="24"/>
      <w:szCs w:val="24"/>
    </w:rPr>
  </w:style>
  <w:style w:type="paragraph" w:customStyle="1" w:styleId="AltSubTitle">
    <w:name w:val="AltSubTitle"/>
    <w:basedOn w:val="Subtitle"/>
    <w:qFormat/>
    <w:rsid w:val="007174BA"/>
  </w:style>
  <w:style w:type="paragraph" w:customStyle="1" w:styleId="Titledocument">
    <w:name w:val="Title_document"/>
    <w:basedOn w:val="Heading1"/>
    <w:autoRedefine/>
    <w:qFormat/>
    <w:rsid w:val="007174BA"/>
    <w:pPr>
      <w:spacing w:before="100" w:after="100" w:line="240" w:lineRule="auto"/>
      <w:jc w:val="center"/>
    </w:pPr>
    <w:rPr>
      <w:rFonts w:ascii="Linux Biolinum" w:eastAsia="Times New Roman" w:hAnsi="Linux Biolinum" w:cs="Linux Biolinum"/>
      <w:b w:val="0"/>
      <w:color w:val="auto"/>
      <w:sz w:val="34"/>
      <w:szCs w:val="20"/>
    </w:rPr>
  </w:style>
  <w:style w:type="paragraph" w:customStyle="1" w:styleId="AltTitle">
    <w:name w:val="AltTitle"/>
    <w:basedOn w:val="Titledocument"/>
    <w:qFormat/>
    <w:rsid w:val="007174BA"/>
  </w:style>
  <w:style w:type="paragraph" w:customStyle="1" w:styleId="Appendix">
    <w:name w:val="Appendix"/>
    <w:link w:val="AppendixChar"/>
    <w:qFormat/>
    <w:rsid w:val="007174BA"/>
    <w:pPr>
      <w:spacing w:before="480"/>
    </w:pPr>
    <w:rPr>
      <w:rFonts w:asciiTheme="majorHAnsi" w:hAnsiTheme="majorHAnsi"/>
      <w:color w:val="1F497D" w:themeColor="text2"/>
      <w:sz w:val="28"/>
    </w:rPr>
  </w:style>
  <w:style w:type="character" w:customStyle="1" w:styleId="AppendixChar">
    <w:name w:val="Appendix Char"/>
    <w:basedOn w:val="DefaultParagraphFont"/>
    <w:link w:val="Appendix"/>
    <w:rsid w:val="007174BA"/>
    <w:rPr>
      <w:rFonts w:asciiTheme="majorHAnsi" w:hAnsiTheme="majorHAnsi"/>
      <w:color w:val="1F497D" w:themeColor="text2"/>
      <w:sz w:val="28"/>
    </w:rPr>
  </w:style>
  <w:style w:type="paragraph" w:customStyle="1" w:styleId="AppendixH1">
    <w:name w:val="AppendixH1"/>
    <w:qFormat/>
    <w:rsid w:val="007174BA"/>
    <w:pPr>
      <w:spacing w:before="140" w:after="40" w:line="240" w:lineRule="auto"/>
    </w:pPr>
    <w:rPr>
      <w:rFonts w:ascii="Linux Biolinum" w:eastAsia="Times New Roman" w:hAnsi="Linux Biolinum" w:cs="Linux Biolinum"/>
      <w:b/>
      <w:szCs w:val="20"/>
    </w:rPr>
  </w:style>
  <w:style w:type="paragraph" w:customStyle="1" w:styleId="AppendixH2">
    <w:name w:val="AppendixH2"/>
    <w:qFormat/>
    <w:rsid w:val="007174BA"/>
    <w:pPr>
      <w:autoSpaceDE w:val="0"/>
      <w:autoSpaceDN w:val="0"/>
      <w:adjustRightInd w:val="0"/>
      <w:spacing w:before="60" w:after="40" w:line="240" w:lineRule="auto"/>
    </w:pPr>
    <w:rPr>
      <w:rFonts w:ascii="Linux Biolinum" w:hAnsi="Linux Biolinum" w:cs="Linux Biolinum"/>
      <w:b/>
      <w:szCs w:val="24"/>
    </w:rPr>
  </w:style>
  <w:style w:type="paragraph" w:customStyle="1" w:styleId="AppendixH3">
    <w:name w:val="AppendixH3"/>
    <w:qFormat/>
    <w:rsid w:val="007174BA"/>
    <w:pPr>
      <w:autoSpaceDE w:val="0"/>
      <w:autoSpaceDN w:val="0"/>
      <w:adjustRightInd w:val="0"/>
      <w:spacing w:before="60" w:after="140" w:line="240" w:lineRule="auto"/>
      <w:ind w:left="240"/>
    </w:pPr>
    <w:rPr>
      <w:rFonts w:ascii="Linux Biolinum" w:hAnsi="Linux Biolinum" w:cs="Linux Biolinum"/>
      <w:i/>
      <w:sz w:val="18"/>
      <w:szCs w:val="24"/>
    </w:rPr>
  </w:style>
  <w:style w:type="character" w:customStyle="1" w:styleId="ArticleTitle">
    <w:name w:val="ArticleTitle"/>
    <w:basedOn w:val="DefaultParagraphFont"/>
    <w:uiPriority w:val="1"/>
    <w:qFormat/>
    <w:rsid w:val="007174BA"/>
    <w:rPr>
      <w:rFonts w:ascii="Linux Libertine" w:hAnsi="Linux Libertine" w:cs="Linux Libertine"/>
      <w:color w:val="auto"/>
      <w:bdr w:val="none" w:sz="0" w:space="0" w:color="auto"/>
      <w:shd w:val="clear" w:color="auto" w:fill="CCCCFF"/>
    </w:rPr>
  </w:style>
  <w:style w:type="paragraph" w:customStyle="1" w:styleId="AuthInfo">
    <w:name w:val="AuthInfo"/>
    <w:qFormat/>
    <w:rsid w:val="007174BA"/>
  </w:style>
  <w:style w:type="paragraph" w:customStyle="1" w:styleId="AuthNotes">
    <w:name w:val="AuthNotes"/>
    <w:qFormat/>
    <w:rsid w:val="007174BA"/>
    <w:pPr>
      <w:spacing w:after="0"/>
    </w:pPr>
    <w:rPr>
      <w:rFonts w:ascii="Linux Libertine" w:hAnsi="Linux Libertine" w:cs="Linux Libertine"/>
    </w:rPr>
  </w:style>
  <w:style w:type="character" w:customStyle="1" w:styleId="author-comment">
    <w:name w:val="author-comment"/>
    <w:basedOn w:val="DefaultParagraphFont"/>
    <w:uiPriority w:val="1"/>
    <w:qFormat/>
    <w:rsid w:val="007174BA"/>
    <w:rPr>
      <w:color w:val="8064A2" w:themeColor="accent4"/>
    </w:rPr>
  </w:style>
  <w:style w:type="paragraph" w:customStyle="1" w:styleId="Authors">
    <w:name w:val="Authors"/>
    <w:link w:val="AuthorsChar"/>
    <w:autoRedefine/>
    <w:qFormat/>
    <w:rsid w:val="007174BA"/>
    <w:pPr>
      <w:spacing w:before="180" w:after="60" w:line="240" w:lineRule="auto"/>
    </w:pPr>
    <w:rPr>
      <w:rFonts w:ascii="Linux Libertine" w:hAnsi="Linux Libertine" w:cs="Linux Libertine"/>
      <w:sz w:val="18"/>
    </w:rPr>
  </w:style>
  <w:style w:type="character" w:customStyle="1" w:styleId="AuthorsChar">
    <w:name w:val="Authors Char"/>
    <w:basedOn w:val="DefaultParagraphFont"/>
    <w:link w:val="Authors"/>
    <w:rsid w:val="007174BA"/>
    <w:rPr>
      <w:rFonts w:ascii="Linux Libertine" w:hAnsi="Linux Libertine" w:cs="Linux Libertine"/>
      <w:sz w:val="18"/>
    </w:rPr>
  </w:style>
  <w:style w:type="paragraph" w:customStyle="1" w:styleId="Bibentry">
    <w:name w:val="Bib_entry"/>
    <w:autoRedefine/>
    <w:qFormat/>
    <w:rsid w:val="007174BA"/>
    <w:pPr>
      <w:spacing w:after="0" w:line="240" w:lineRule="auto"/>
    </w:pPr>
    <w:rPr>
      <w:rFonts w:ascii="Linux Libertine" w:hAnsi="Linux Libertine" w:cs="Linux Libertine"/>
      <w:sz w:val="14"/>
    </w:rPr>
  </w:style>
  <w:style w:type="character" w:customStyle="1" w:styleId="BookSeries">
    <w:name w:val="BookSeries"/>
    <w:uiPriority w:val="1"/>
    <w:rsid w:val="007174BA"/>
    <w:rPr>
      <w:rFonts w:ascii="Linux Libertine" w:hAnsi="Linux Libertine" w:cs="Linux Libertine"/>
    </w:rPr>
  </w:style>
  <w:style w:type="character" w:customStyle="1" w:styleId="BookTitle">
    <w:name w:val="BookTitle"/>
    <w:basedOn w:val="DefaultParagraphFont"/>
    <w:uiPriority w:val="1"/>
    <w:qFormat/>
    <w:rsid w:val="007174BA"/>
    <w:rPr>
      <w:rFonts w:ascii="Linux Libertine" w:hAnsi="Linux Libertine" w:cs="Linux Libertine"/>
      <w:color w:val="auto"/>
      <w:bdr w:val="none" w:sz="0" w:space="0" w:color="auto"/>
      <w:shd w:val="clear" w:color="auto" w:fill="FFD9B3"/>
    </w:rPr>
  </w:style>
  <w:style w:type="character" w:customStyle="1" w:styleId="City">
    <w:name w:val="City"/>
    <w:basedOn w:val="DefaultParagraphFont"/>
    <w:uiPriority w:val="1"/>
    <w:qFormat/>
    <w:rsid w:val="007174BA"/>
    <w:rPr>
      <w:rFonts w:ascii="Linux Libertine" w:hAnsi="Linux Libertine" w:cs="Linux Libertine"/>
      <w:color w:val="auto"/>
      <w:bdr w:val="none" w:sz="0" w:space="0" w:color="auto"/>
      <w:shd w:val="clear" w:color="auto" w:fill="auto"/>
    </w:rPr>
  </w:style>
  <w:style w:type="character" w:customStyle="1" w:styleId="CJK">
    <w:name w:val="CJK"/>
    <w:uiPriority w:val="1"/>
    <w:rsid w:val="007174BA"/>
  </w:style>
  <w:style w:type="character" w:customStyle="1" w:styleId="Coden">
    <w:name w:val="Coden"/>
    <w:basedOn w:val="DefaultParagraphFont"/>
    <w:uiPriority w:val="1"/>
    <w:qFormat/>
    <w:rsid w:val="007174BA"/>
    <w:rPr>
      <w:rFonts w:ascii="Linux Libertine" w:hAnsi="Linux Libertine" w:cs="Linux Libertine"/>
      <w:color w:val="auto"/>
      <w:bdr w:val="none" w:sz="0" w:space="0" w:color="auto"/>
      <w:shd w:val="clear" w:color="auto" w:fill="F9A88F"/>
    </w:rPr>
  </w:style>
  <w:style w:type="character" w:customStyle="1" w:styleId="Collab">
    <w:name w:val="Collab"/>
    <w:basedOn w:val="DefaultParagraphFont"/>
    <w:uiPriority w:val="1"/>
    <w:qFormat/>
    <w:rsid w:val="007174BA"/>
    <w:rPr>
      <w:rFonts w:ascii="Linux Libertine" w:hAnsi="Linux Libertine" w:cs="Linux Libertine"/>
      <w:color w:val="auto"/>
      <w:bdr w:val="none" w:sz="0" w:space="0" w:color="auto"/>
      <w:shd w:val="clear" w:color="auto" w:fill="5F5F5F"/>
    </w:rPr>
  </w:style>
  <w:style w:type="character" w:customStyle="1" w:styleId="ConfDate">
    <w:name w:val="ConfDate"/>
    <w:basedOn w:val="DefaultParagraphFont"/>
    <w:uiPriority w:val="1"/>
    <w:rsid w:val="007174BA"/>
    <w:rPr>
      <w:rFonts w:ascii="Times New Roman" w:hAnsi="Times New Roman"/>
      <w:color w:val="FF0066"/>
      <w:sz w:val="20"/>
    </w:rPr>
  </w:style>
  <w:style w:type="character" w:customStyle="1" w:styleId="ConfLoc">
    <w:name w:val="ConfLoc"/>
    <w:basedOn w:val="DefaultParagraphFont"/>
    <w:uiPriority w:val="1"/>
    <w:rsid w:val="007174BA"/>
    <w:rPr>
      <w:rFonts w:ascii="Linux Libertine" w:hAnsi="Linux Libertine" w:cs="Linux Libertine"/>
      <w:color w:val="003300"/>
      <w:bdr w:val="none" w:sz="0" w:space="0" w:color="auto"/>
      <w:shd w:val="clear" w:color="auto" w:fill="9999FF"/>
    </w:rPr>
  </w:style>
  <w:style w:type="character" w:customStyle="1" w:styleId="ConfName">
    <w:name w:val="ConfName"/>
    <w:basedOn w:val="DefaultParagraphFont"/>
    <w:uiPriority w:val="1"/>
    <w:qFormat/>
    <w:rsid w:val="007174BA"/>
    <w:rPr>
      <w:rFonts w:ascii="Linux Libertine" w:hAnsi="Linux Libertine" w:cs="Linux Libertine"/>
      <w:color w:val="15BDBD"/>
    </w:rPr>
  </w:style>
  <w:style w:type="paragraph" w:customStyle="1" w:styleId="Contributor">
    <w:name w:val="Contributor"/>
    <w:basedOn w:val="Normal"/>
    <w:qFormat/>
    <w:rsid w:val="007174BA"/>
    <w:pPr>
      <w:keepLines/>
      <w:spacing w:after="120" w:line="360" w:lineRule="exact"/>
      <w:contextualSpacing/>
      <w:jc w:val="center"/>
    </w:pPr>
    <w:rPr>
      <w:rFonts w:ascii="Arial Unicode MS" w:eastAsia="Times New Roman" w:hAnsi="Arial Unicode MS"/>
      <w:sz w:val="28"/>
      <w:szCs w:val="20"/>
    </w:rPr>
  </w:style>
  <w:style w:type="paragraph" w:customStyle="1" w:styleId="Copyright">
    <w:name w:val="Copyright"/>
    <w:basedOn w:val="Normal"/>
    <w:qFormat/>
    <w:rsid w:val="007174BA"/>
  </w:style>
  <w:style w:type="character" w:customStyle="1" w:styleId="Correct">
    <w:name w:val="Correct"/>
    <w:basedOn w:val="DefaultParagraphFont"/>
    <w:uiPriority w:val="1"/>
    <w:qFormat/>
    <w:rsid w:val="007174BA"/>
    <w:rPr>
      <w:b/>
      <w:color w:val="0070C0"/>
    </w:rPr>
  </w:style>
  <w:style w:type="character" w:customStyle="1" w:styleId="Country">
    <w:name w:val="Country"/>
    <w:basedOn w:val="DefaultParagraphFont"/>
    <w:uiPriority w:val="1"/>
    <w:qFormat/>
    <w:rsid w:val="007174BA"/>
    <w:rPr>
      <w:rFonts w:ascii="Linux Libertine" w:hAnsi="Linux Libertine" w:cs="Linux Libertine"/>
      <w:color w:val="auto"/>
      <w:bdr w:val="none" w:sz="0" w:space="0" w:color="auto"/>
      <w:shd w:val="clear" w:color="auto" w:fill="auto"/>
    </w:rPr>
  </w:style>
  <w:style w:type="character" w:customStyle="1" w:styleId="DateChar">
    <w:name w:val="Date Char"/>
    <w:basedOn w:val="DefaultParagraphFont"/>
    <w:uiPriority w:val="99"/>
    <w:semiHidden/>
    <w:rsid w:val="007174BA"/>
  </w:style>
  <w:style w:type="character" w:customStyle="1" w:styleId="Degree">
    <w:name w:val="Degree"/>
    <w:basedOn w:val="DefaultParagraphFont"/>
    <w:uiPriority w:val="1"/>
    <w:qFormat/>
    <w:rsid w:val="007174BA"/>
    <w:rPr>
      <w:rFonts w:ascii="Linux Libertine" w:hAnsi="Linux Libertine" w:cs="Linux Libertine"/>
      <w:color w:val="auto"/>
      <w:bdr w:val="none" w:sz="0" w:space="0" w:color="auto"/>
      <w:shd w:val="clear" w:color="auto" w:fill="00C400"/>
    </w:rPr>
  </w:style>
  <w:style w:type="paragraph" w:customStyle="1" w:styleId="Dictionary">
    <w:name w:val="Dictionary"/>
    <w:basedOn w:val="Normal"/>
    <w:qFormat/>
    <w:rsid w:val="007174BA"/>
    <w:pPr>
      <w:tabs>
        <w:tab w:val="right" w:pos="720"/>
        <w:tab w:val="left" w:pos="1440"/>
        <w:tab w:val="left" w:pos="2160"/>
        <w:tab w:val="left" w:pos="2880"/>
        <w:tab w:val="right" w:leader="dot" w:pos="8640"/>
      </w:tabs>
      <w:spacing w:line="360" w:lineRule="exact"/>
    </w:pPr>
    <w:rPr>
      <w:rFonts w:ascii="Cambria Math" w:eastAsia="Times New Roman" w:hAnsi="Cambria Math"/>
      <w:color w:val="007A37"/>
      <w:sz w:val="24"/>
      <w:szCs w:val="20"/>
      <w:lang w:val="en-GB"/>
    </w:rPr>
  </w:style>
  <w:style w:type="paragraph" w:customStyle="1" w:styleId="DisplayFormula">
    <w:name w:val="DisplayFormula"/>
    <w:link w:val="DisplayFormulaChar"/>
    <w:qFormat/>
    <w:rsid w:val="007174BA"/>
    <w:pPr>
      <w:spacing w:before="100" w:after="100" w:line="240" w:lineRule="auto"/>
    </w:pPr>
    <w:rPr>
      <w:rFonts w:ascii="Linux Libertine" w:hAnsi="Linux Libertine" w:cs="Linux Libertine"/>
      <w:sz w:val="18"/>
    </w:rPr>
  </w:style>
  <w:style w:type="character" w:customStyle="1" w:styleId="DisplayFormulaChar">
    <w:name w:val="DisplayFormula Char"/>
    <w:basedOn w:val="DefaultParagraphFont"/>
    <w:link w:val="DisplayFormula"/>
    <w:rsid w:val="007174BA"/>
    <w:rPr>
      <w:rFonts w:ascii="Linux Libertine" w:hAnsi="Linux Libertine" w:cs="Linux Libertine"/>
      <w:sz w:val="18"/>
    </w:rPr>
  </w:style>
  <w:style w:type="paragraph" w:customStyle="1" w:styleId="DisplayFormulaUnnum">
    <w:name w:val="DisplayFormulaUnnum"/>
    <w:basedOn w:val="Normal"/>
    <w:link w:val="DisplayFormulaUnnumChar"/>
    <w:rsid w:val="007174BA"/>
  </w:style>
  <w:style w:type="character" w:customStyle="1" w:styleId="DisplayFormulaUnnumChar">
    <w:name w:val="DisplayFormulaUnnum Char"/>
    <w:basedOn w:val="DefaultParagraphFont"/>
    <w:link w:val="DisplayFormulaUnnum"/>
    <w:rsid w:val="007174BA"/>
    <w:rPr>
      <w:rFonts w:ascii="Linux Libertine" w:hAnsi="Linux Libertine" w:cs="Linux Libertine"/>
      <w:sz w:val="18"/>
    </w:rPr>
  </w:style>
  <w:style w:type="paragraph" w:customStyle="1" w:styleId="DocHead">
    <w:name w:val="DocHead"/>
    <w:basedOn w:val="Normal"/>
    <w:autoRedefine/>
    <w:qFormat/>
    <w:rsid w:val="007174BA"/>
    <w:pPr>
      <w:pBdr>
        <w:top w:val="single" w:sz="4" w:space="1" w:color="auto"/>
        <w:bottom w:val="single" w:sz="4" w:space="1" w:color="auto"/>
      </w:pBdr>
      <w:shd w:val="pct15" w:color="auto" w:fill="auto"/>
    </w:pPr>
    <w:rPr>
      <w:rFonts w:asciiTheme="majorHAnsi" w:hAnsiTheme="majorHAnsi"/>
      <w:color w:val="000000" w:themeColor="text1"/>
      <w:sz w:val="32"/>
    </w:rPr>
  </w:style>
  <w:style w:type="character" w:customStyle="1" w:styleId="DOI">
    <w:name w:val="DOI"/>
    <w:basedOn w:val="DefaultParagraphFont"/>
    <w:uiPriority w:val="1"/>
    <w:qFormat/>
    <w:rsid w:val="007174BA"/>
    <w:rPr>
      <w:rFonts w:ascii="Linux Libertine" w:hAnsi="Linux Libertine" w:cs="Linux Libertine"/>
      <w:color w:val="auto"/>
      <w:bdr w:val="none" w:sz="0" w:space="0" w:color="auto"/>
      <w:shd w:val="clear" w:color="auto" w:fill="CFBFB1"/>
    </w:rPr>
  </w:style>
  <w:style w:type="character" w:customStyle="1" w:styleId="EdFirstName">
    <w:name w:val="EdFirstName"/>
    <w:basedOn w:val="DefaultParagraphFont"/>
    <w:uiPriority w:val="1"/>
    <w:qFormat/>
    <w:rsid w:val="007174BA"/>
    <w:rPr>
      <w:rFonts w:ascii="Linux Libertine" w:hAnsi="Linux Libertine" w:cs="Linux Libertine"/>
      <w:color w:val="auto"/>
      <w:bdr w:val="none" w:sz="0" w:space="0" w:color="auto"/>
      <w:shd w:val="clear" w:color="auto" w:fill="FFD1E8"/>
    </w:rPr>
  </w:style>
  <w:style w:type="character" w:customStyle="1" w:styleId="Edition">
    <w:name w:val="Edition"/>
    <w:basedOn w:val="DefaultParagraphFont"/>
    <w:uiPriority w:val="1"/>
    <w:qFormat/>
    <w:rsid w:val="007174BA"/>
    <w:rPr>
      <w:rFonts w:ascii="Linux Libertine" w:hAnsi="Linux Libertine" w:cs="Linux Libertine"/>
      <w:color w:val="auto"/>
      <w:bdr w:val="none" w:sz="0" w:space="0" w:color="auto"/>
      <w:shd w:val="clear" w:color="auto" w:fill="9999FF"/>
    </w:rPr>
  </w:style>
  <w:style w:type="character" w:customStyle="1" w:styleId="EdMiddleName">
    <w:name w:val="EdMiddleName"/>
    <w:basedOn w:val="DefaultParagraphFont"/>
    <w:uiPriority w:val="1"/>
    <w:rsid w:val="007174BA"/>
    <w:rPr>
      <w:rFonts w:ascii="Linux Libertine" w:hAnsi="Linux Libertine" w:cs="Linux Libertine"/>
      <w:bdr w:val="none" w:sz="0" w:space="0" w:color="auto"/>
      <w:shd w:val="clear" w:color="auto" w:fill="FF67B3"/>
    </w:rPr>
  </w:style>
  <w:style w:type="character" w:customStyle="1" w:styleId="EdSurname">
    <w:name w:val="EdSurname"/>
    <w:basedOn w:val="DefaultParagraphFont"/>
    <w:uiPriority w:val="1"/>
    <w:qFormat/>
    <w:rsid w:val="007174BA"/>
    <w:rPr>
      <w:rFonts w:ascii="Linux Libertine" w:hAnsi="Linux Libertine" w:cs="Linux Libertine"/>
      <w:color w:val="auto"/>
      <w:bdr w:val="none" w:sz="0" w:space="0" w:color="auto"/>
      <w:shd w:val="clear" w:color="auto" w:fill="FF95CA"/>
    </w:rPr>
  </w:style>
  <w:style w:type="character" w:customStyle="1" w:styleId="Email">
    <w:name w:val="Email"/>
    <w:basedOn w:val="DefaultParagraphFont"/>
    <w:uiPriority w:val="1"/>
    <w:qFormat/>
    <w:rsid w:val="007174BA"/>
    <w:rPr>
      <w:rFonts w:ascii="Linux Libertine" w:hAnsi="Linux Libertine" w:cs="Linux Libertine"/>
      <w:color w:val="0808B8"/>
    </w:rPr>
  </w:style>
  <w:style w:type="character" w:styleId="EndnoteReference">
    <w:name w:val="endnote reference"/>
    <w:basedOn w:val="DefaultParagraphFont"/>
    <w:uiPriority w:val="99"/>
    <w:semiHidden/>
    <w:unhideWhenUsed/>
    <w:rsid w:val="007174BA"/>
    <w:rPr>
      <w:rFonts w:ascii="Linux Libertine" w:hAnsi="Linux Libertine" w:cs="Linux Libertine"/>
      <w:vertAlign w:val="superscript"/>
    </w:rPr>
  </w:style>
  <w:style w:type="paragraph" w:styleId="EndnoteText">
    <w:name w:val="endnote text"/>
    <w:basedOn w:val="Normal"/>
    <w:link w:val="EndnoteTextChar"/>
    <w:uiPriority w:val="99"/>
    <w:semiHidden/>
    <w:unhideWhenUsed/>
    <w:rsid w:val="007174BA"/>
    <w:rPr>
      <w:sz w:val="20"/>
      <w:szCs w:val="20"/>
    </w:rPr>
  </w:style>
  <w:style w:type="character" w:customStyle="1" w:styleId="EndnoteTextChar">
    <w:name w:val="Endnote Text Char"/>
    <w:basedOn w:val="DefaultParagraphFont"/>
    <w:link w:val="EndnoteText"/>
    <w:uiPriority w:val="99"/>
    <w:semiHidden/>
    <w:rsid w:val="007174BA"/>
    <w:rPr>
      <w:rFonts w:ascii="Linux Libertine" w:hAnsi="Linux Libertine" w:cs="Linux Libertine"/>
      <w:sz w:val="20"/>
      <w:szCs w:val="20"/>
    </w:rPr>
  </w:style>
  <w:style w:type="character" w:customStyle="1" w:styleId="EqnCount">
    <w:name w:val="EqnCount"/>
    <w:basedOn w:val="DefaultParagraphFont"/>
    <w:uiPriority w:val="1"/>
    <w:qFormat/>
    <w:rsid w:val="007174BA"/>
    <w:rPr>
      <w:color w:val="0000FF"/>
    </w:rPr>
  </w:style>
  <w:style w:type="character" w:customStyle="1" w:styleId="eSlide">
    <w:name w:val="eSlide"/>
    <w:basedOn w:val="DefaultParagraphFont"/>
    <w:uiPriority w:val="1"/>
    <w:qFormat/>
    <w:rsid w:val="007174BA"/>
    <w:rPr>
      <w:color w:val="FF0000"/>
    </w:rPr>
  </w:style>
  <w:style w:type="paragraph" w:customStyle="1" w:styleId="Extract">
    <w:name w:val="Extract"/>
    <w:basedOn w:val="Normal"/>
    <w:rsid w:val="007174BA"/>
    <w:pPr>
      <w:spacing w:line="240" w:lineRule="auto"/>
      <w:ind w:left="360" w:right="360"/>
      <w:contextualSpacing/>
    </w:pPr>
    <w:rPr>
      <w:rFonts w:eastAsia="Times New Roman"/>
      <w:sz w:val="20"/>
      <w:szCs w:val="20"/>
    </w:rPr>
  </w:style>
  <w:style w:type="paragraph" w:customStyle="1" w:styleId="ExtractBegin">
    <w:name w:val="ExtractBegin"/>
    <w:basedOn w:val="Normal"/>
    <w:qFormat/>
    <w:rsid w:val="007174BA"/>
    <w:pPr>
      <w:pBdr>
        <w:top w:val="dashed" w:sz="12" w:space="1" w:color="auto"/>
        <w:left w:val="dashed" w:sz="12" w:space="4"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paragraph" w:customStyle="1" w:styleId="ExtractEnd">
    <w:name w:val="ExtractEnd"/>
    <w:basedOn w:val="Normal"/>
    <w:qFormat/>
    <w:rsid w:val="007174BA"/>
    <w:pPr>
      <w:pBdr>
        <w:left w:val="dashed" w:sz="12" w:space="4" w:color="auto"/>
        <w:bottom w:val="dashed" w:sz="12" w:space="1" w:color="auto"/>
        <w:right w:val="dashed" w:sz="12" w:space="4" w:color="auto"/>
      </w:pBdr>
      <w:shd w:val="pct12" w:color="auto" w:fill="FFFFFF"/>
      <w:spacing w:before="360" w:after="360" w:line="360" w:lineRule="exact"/>
      <w:jc w:val="center"/>
    </w:pPr>
    <w:rPr>
      <w:rFonts w:ascii="Arial Unicode MS" w:eastAsia="Arial Unicode MS" w:hAnsi="Arial Unicode MS"/>
      <w:b/>
      <w:color w:val="660033"/>
      <w:sz w:val="28"/>
      <w:szCs w:val="20"/>
    </w:rPr>
  </w:style>
  <w:style w:type="character" w:customStyle="1" w:styleId="Fax">
    <w:name w:val="Fax"/>
    <w:basedOn w:val="DefaultParagraphFont"/>
    <w:uiPriority w:val="1"/>
    <w:qFormat/>
    <w:rsid w:val="007174BA"/>
    <w:rPr>
      <w:rFonts w:ascii="Linux Libertine" w:hAnsi="Linux Libertine" w:cs="Linux Libertine"/>
      <w:color w:val="C00000"/>
    </w:rPr>
  </w:style>
  <w:style w:type="character" w:customStyle="1" w:styleId="FigCount">
    <w:name w:val="FigCount"/>
    <w:basedOn w:val="DefaultParagraphFont"/>
    <w:uiPriority w:val="1"/>
    <w:qFormat/>
    <w:rsid w:val="007174BA"/>
    <w:rPr>
      <w:color w:val="0000FF"/>
    </w:rPr>
  </w:style>
  <w:style w:type="paragraph" w:customStyle="1" w:styleId="TableFootnote">
    <w:name w:val="TableFootnote"/>
    <w:basedOn w:val="Normal"/>
    <w:link w:val="TableFootnoteChar"/>
    <w:qFormat/>
    <w:rsid w:val="007174BA"/>
  </w:style>
  <w:style w:type="character" w:customStyle="1" w:styleId="TableFootnoteChar">
    <w:name w:val="TableFootnote Char"/>
    <w:basedOn w:val="DefaultParagraphFont"/>
    <w:link w:val="TableFootnote"/>
    <w:rsid w:val="007174BA"/>
    <w:rPr>
      <w:rFonts w:ascii="Linux Libertine" w:hAnsi="Linux Libertine" w:cs="Linux Libertine"/>
      <w:sz w:val="18"/>
    </w:rPr>
  </w:style>
  <w:style w:type="paragraph" w:customStyle="1" w:styleId="FigureCaption">
    <w:name w:val="FigureCaption"/>
    <w:link w:val="FigureCaptionChar"/>
    <w:autoRedefine/>
    <w:qFormat/>
    <w:rsid w:val="007174BA"/>
    <w:pPr>
      <w:spacing w:before="220" w:after="240" w:line="240" w:lineRule="auto"/>
      <w:jc w:val="center"/>
    </w:pPr>
    <w:rPr>
      <w:rFonts w:ascii="Linux Libertine" w:hAnsi="Linux Libertine" w:cs="Linux Libertine"/>
      <w:b/>
      <w:sz w:val="18"/>
    </w:rPr>
  </w:style>
  <w:style w:type="character" w:customStyle="1" w:styleId="FigureCaptionChar">
    <w:name w:val="FigureCaption Char"/>
    <w:basedOn w:val="DefaultParagraphFont"/>
    <w:link w:val="FigureCaption"/>
    <w:rsid w:val="007174BA"/>
    <w:rPr>
      <w:rFonts w:ascii="Linux Libertine" w:hAnsi="Linux Libertine" w:cs="Linux Libertine"/>
      <w:b/>
      <w:sz w:val="18"/>
    </w:rPr>
  </w:style>
  <w:style w:type="character" w:customStyle="1" w:styleId="FirstName">
    <w:name w:val="FirstName"/>
    <w:basedOn w:val="DefaultParagraphFont"/>
    <w:uiPriority w:val="1"/>
    <w:qFormat/>
    <w:rsid w:val="007174BA"/>
    <w:rPr>
      <w:rFonts w:ascii="Linux Libertine" w:hAnsi="Linux Libertine" w:cs="Linux Libertine"/>
      <w:color w:val="auto"/>
      <w:bdr w:val="none" w:sz="0" w:space="0" w:color="auto"/>
      <w:shd w:val="clear" w:color="auto" w:fill="DDDDDD"/>
    </w:rPr>
  </w:style>
  <w:style w:type="paragraph" w:customStyle="1" w:styleId="FloatQuote">
    <w:name w:val="FloatQuote"/>
    <w:basedOn w:val="Para"/>
    <w:qFormat/>
    <w:rsid w:val="007174BA"/>
    <w:pPr>
      <w:shd w:val="clear" w:color="auto" w:fill="FDE9D9" w:themeFill="accent6" w:themeFillTint="33"/>
      <w:ind w:left="1134" w:right="1134" w:firstLine="0"/>
      <w:jc w:val="both"/>
    </w:pPr>
  </w:style>
  <w:style w:type="character" w:customStyle="1" w:styleId="focus">
    <w:name w:val="focus"/>
    <w:basedOn w:val="DefaultParagraphFont"/>
    <w:rsid w:val="007174BA"/>
  </w:style>
  <w:style w:type="character" w:styleId="FollowedHyperlink">
    <w:name w:val="FollowedHyperlink"/>
    <w:basedOn w:val="DefaultParagraphFont"/>
    <w:uiPriority w:val="99"/>
    <w:semiHidden/>
    <w:unhideWhenUsed/>
    <w:rsid w:val="007174BA"/>
    <w:rPr>
      <w:rFonts w:ascii="Linux Libertine" w:hAnsi="Linux Libertine" w:cs="Linux Libertine"/>
      <w:color w:val="800080" w:themeColor="followedHyperlink"/>
      <w:u w:val="single"/>
    </w:rPr>
  </w:style>
  <w:style w:type="character" w:customStyle="1" w:styleId="GrantNumber">
    <w:name w:val="GrantNumber"/>
    <w:basedOn w:val="DefaultParagraphFont"/>
    <w:uiPriority w:val="1"/>
    <w:qFormat/>
    <w:rsid w:val="007174BA"/>
    <w:rPr>
      <w:rFonts w:ascii="Linux Libertine" w:hAnsi="Linux Libertine" w:cs="Linux Libertine"/>
      <w:color w:val="9900FF"/>
    </w:rPr>
  </w:style>
  <w:style w:type="character" w:customStyle="1" w:styleId="GrantSponser">
    <w:name w:val="GrantSponser"/>
    <w:basedOn w:val="DefaultParagraphFont"/>
    <w:uiPriority w:val="1"/>
    <w:qFormat/>
    <w:rsid w:val="007174BA"/>
    <w:rPr>
      <w:rFonts w:ascii="Linux Libertine" w:hAnsi="Linux Libertine" w:cs="Linux Libertine"/>
      <w:color w:val="666699"/>
    </w:rPr>
  </w:style>
  <w:style w:type="paragraph" w:customStyle="1" w:styleId="Head2">
    <w:name w:val="Head2"/>
    <w:basedOn w:val="Heading2"/>
    <w:next w:val="Para"/>
    <w:autoRedefine/>
    <w:qFormat/>
    <w:rsid w:val="007174BA"/>
    <w:pPr>
      <w:numPr>
        <w:ilvl w:val="1"/>
        <w:numId w:val="22"/>
      </w:numPr>
      <w:spacing w:before="180" w:after="80" w:line="240" w:lineRule="auto"/>
    </w:pPr>
    <w:rPr>
      <w:rFonts w:ascii="Linux Biolinum" w:eastAsia="Times New Roman" w:hAnsi="Linux Biolinum" w:cs="Linux Biolinum"/>
      <w:color w:val="auto"/>
      <w:szCs w:val="20"/>
    </w:rPr>
  </w:style>
  <w:style w:type="paragraph" w:customStyle="1" w:styleId="Head3">
    <w:name w:val="Head3"/>
    <w:next w:val="Para"/>
    <w:autoRedefine/>
    <w:qFormat/>
    <w:rsid w:val="007174BA"/>
    <w:pPr>
      <w:keepNext/>
      <w:numPr>
        <w:ilvl w:val="2"/>
        <w:numId w:val="22"/>
      </w:numPr>
      <w:spacing w:before="120" w:after="40" w:line="240" w:lineRule="auto"/>
    </w:pPr>
    <w:rPr>
      <w:rFonts w:ascii="Linux Biolinum" w:eastAsia="Times New Roman" w:hAnsi="Linux Biolinum" w:cs="Linux Biolinum"/>
      <w:b/>
      <w:sz w:val="18"/>
      <w:szCs w:val="20"/>
    </w:rPr>
  </w:style>
  <w:style w:type="paragraph" w:customStyle="1" w:styleId="Head4">
    <w:name w:val="Head4"/>
    <w:autoRedefine/>
    <w:qFormat/>
    <w:rsid w:val="007174BA"/>
    <w:pPr>
      <w:keepNext/>
      <w:numPr>
        <w:ilvl w:val="3"/>
        <w:numId w:val="22"/>
      </w:numPr>
      <w:spacing w:before="60" w:after="140" w:line="240" w:lineRule="auto"/>
    </w:pPr>
    <w:rPr>
      <w:rFonts w:ascii="Linux Biolinum" w:eastAsia="Times New Roman" w:hAnsi="Linux Biolinum" w:cs="Linux Biolinum"/>
      <w:i/>
      <w:sz w:val="24"/>
      <w:szCs w:val="20"/>
    </w:rPr>
  </w:style>
  <w:style w:type="paragraph" w:customStyle="1" w:styleId="Head5">
    <w:name w:val="Head5"/>
    <w:autoRedefine/>
    <w:qFormat/>
    <w:rsid w:val="007174BA"/>
    <w:pPr>
      <w:spacing w:before="120" w:after="120" w:line="240" w:lineRule="auto"/>
    </w:pPr>
    <w:rPr>
      <w:rFonts w:ascii="Linux Biolinum" w:eastAsia="Times New Roman" w:hAnsi="Linux Biolinum" w:cs="Linux Biolinum"/>
      <w:szCs w:val="20"/>
    </w:rPr>
  </w:style>
  <w:style w:type="paragraph" w:customStyle="1" w:styleId="Head6">
    <w:name w:val="Head6"/>
    <w:basedOn w:val="Normal"/>
    <w:rsid w:val="007174BA"/>
    <w:pPr>
      <w:keepNext/>
      <w:keepLines/>
      <w:widowControl w:val="0"/>
      <w:spacing w:after="120"/>
      <w:ind w:left="720"/>
      <w:outlineLvl w:val="5"/>
    </w:pPr>
    <w:rPr>
      <w:rFonts w:ascii="Linux Biolinum" w:eastAsia="Arial Unicode MS" w:hAnsi="Linux Biolinum" w:cs="Linux Biolinum"/>
      <w:sz w:val="24"/>
      <w:szCs w:val="20"/>
    </w:rPr>
  </w:style>
  <w:style w:type="paragraph" w:customStyle="1" w:styleId="History">
    <w:name w:val="History"/>
    <w:basedOn w:val="Normal"/>
    <w:autoRedefine/>
    <w:qFormat/>
    <w:rsid w:val="007174BA"/>
  </w:style>
  <w:style w:type="character" w:styleId="Hyperlink">
    <w:name w:val="Hyperlink"/>
    <w:basedOn w:val="DefaultParagraphFont"/>
    <w:uiPriority w:val="99"/>
    <w:unhideWhenUsed/>
    <w:rsid w:val="007174BA"/>
    <w:rPr>
      <w:rFonts w:ascii="Linux Libertine" w:hAnsi="Linux Libertine" w:cs="Linux Libertine"/>
      <w:color w:val="0000FF" w:themeColor="hyperlink"/>
      <w:u w:val="single"/>
    </w:rPr>
  </w:style>
  <w:style w:type="character" w:customStyle="1" w:styleId="Isbn">
    <w:name w:val="Isbn"/>
    <w:basedOn w:val="DefaultParagraphFont"/>
    <w:uiPriority w:val="1"/>
    <w:qFormat/>
    <w:rsid w:val="007174BA"/>
    <w:rPr>
      <w:rFonts w:ascii="Linux Libertine" w:hAnsi="Linux Libertine" w:cs="Linux Libertine"/>
      <w:bdr w:val="none" w:sz="0" w:space="0" w:color="auto"/>
      <w:shd w:val="clear" w:color="auto" w:fill="C8EBFC"/>
    </w:rPr>
  </w:style>
  <w:style w:type="character" w:customStyle="1" w:styleId="Label">
    <w:name w:val="Label"/>
    <w:basedOn w:val="DefaultParagraphFont"/>
    <w:uiPriority w:val="1"/>
    <w:qFormat/>
    <w:rsid w:val="007174BA"/>
    <w:rPr>
      <w:rFonts w:ascii="Linux Libertine" w:hAnsi="Linux Libertine" w:cs="Linux Libertine"/>
      <w:b w:val="0"/>
      <w:color w:val="0070C0"/>
    </w:rPr>
  </w:style>
  <w:style w:type="character" w:customStyle="1" w:styleId="ListTitle">
    <w:name w:val="ListTitle"/>
    <w:basedOn w:val="Label"/>
    <w:uiPriority w:val="1"/>
    <w:qFormat/>
    <w:rsid w:val="007174BA"/>
    <w:rPr>
      <w:rFonts w:ascii="Linux Biolinum" w:hAnsi="Linux Biolinum" w:cs="Linux Biolinum"/>
      <w:b/>
      <w:color w:val="0070C0"/>
      <w:sz w:val="18"/>
    </w:rPr>
  </w:style>
  <w:style w:type="character" w:customStyle="1" w:styleId="Isource">
    <w:name w:val="Isource"/>
    <w:basedOn w:val="ListTitle"/>
    <w:uiPriority w:val="1"/>
    <w:qFormat/>
    <w:rsid w:val="007174BA"/>
    <w:rPr>
      <w:rFonts w:ascii="Linux Biolinum" w:hAnsi="Linux Biolinum" w:cs="Linux Biolinum"/>
      <w:b/>
      <w:color w:val="C0504D" w:themeColor="accent2"/>
      <w:sz w:val="18"/>
    </w:rPr>
  </w:style>
  <w:style w:type="character" w:customStyle="1" w:styleId="Issn">
    <w:name w:val="Issn"/>
    <w:basedOn w:val="DefaultParagraphFont"/>
    <w:uiPriority w:val="1"/>
    <w:qFormat/>
    <w:rsid w:val="007174BA"/>
    <w:rPr>
      <w:rFonts w:ascii="Linux Libertine" w:hAnsi="Linux Libertine" w:cs="Linux Libertine"/>
      <w:bdr w:val="none" w:sz="0" w:space="0" w:color="auto"/>
      <w:shd w:val="clear" w:color="auto" w:fill="A17189"/>
    </w:rPr>
  </w:style>
  <w:style w:type="character" w:customStyle="1" w:styleId="Issue">
    <w:name w:val="Issue"/>
    <w:basedOn w:val="DefaultParagraphFont"/>
    <w:uiPriority w:val="1"/>
    <w:qFormat/>
    <w:rsid w:val="007174BA"/>
    <w:rPr>
      <w:rFonts w:ascii="Linux Libertine" w:hAnsi="Linux Libertine" w:cs="Linux Libertine"/>
      <w:color w:val="auto"/>
      <w:bdr w:val="none" w:sz="0" w:space="0" w:color="auto"/>
      <w:shd w:val="clear" w:color="auto" w:fill="C8BE84"/>
    </w:rPr>
  </w:style>
  <w:style w:type="character" w:customStyle="1" w:styleId="JournalTitle">
    <w:name w:val="JournalTitle"/>
    <w:basedOn w:val="DefaultParagraphFont"/>
    <w:uiPriority w:val="1"/>
    <w:qFormat/>
    <w:rsid w:val="007174BA"/>
    <w:rPr>
      <w:rFonts w:ascii="Linux Libertine" w:hAnsi="Linux Libertine" w:cs="Linux Libertine"/>
      <w:color w:val="auto"/>
      <w:bdr w:val="none" w:sz="0" w:space="0" w:color="auto"/>
      <w:shd w:val="clear" w:color="auto" w:fill="CCFF99"/>
    </w:rPr>
  </w:style>
  <w:style w:type="paragraph" w:customStyle="1" w:styleId="KeyWordHead">
    <w:name w:val="KeyWordHead"/>
    <w:autoRedefine/>
    <w:qFormat/>
    <w:rsid w:val="007174BA"/>
    <w:pPr>
      <w:keepNext/>
      <w:spacing w:before="200" w:after="20" w:line="240" w:lineRule="auto"/>
    </w:pPr>
    <w:rPr>
      <w:rFonts w:ascii="Linux Biolinum" w:hAnsi="Linux Biolinum" w:cs="Linux Biolinum"/>
      <w:b/>
    </w:rPr>
  </w:style>
  <w:style w:type="paragraph" w:customStyle="1" w:styleId="KeyWords">
    <w:name w:val="KeyWords"/>
    <w:basedOn w:val="Normal"/>
    <w:qFormat/>
    <w:rsid w:val="007174BA"/>
    <w:pPr>
      <w:spacing w:before="60" w:after="60"/>
    </w:pPr>
  </w:style>
  <w:style w:type="paragraph" w:styleId="ListParagraph">
    <w:name w:val="List Paragraph"/>
    <w:autoRedefine/>
    <w:uiPriority w:val="34"/>
    <w:qFormat/>
    <w:rsid w:val="007174BA"/>
    <w:pPr>
      <w:numPr>
        <w:numId w:val="12"/>
      </w:numPr>
      <w:spacing w:after="0" w:line="264" w:lineRule="auto"/>
      <w:contextualSpacing/>
    </w:pPr>
    <w:rPr>
      <w:rFonts w:ascii="Linux Biolinum" w:hAnsi="Linux Biolinum" w:cs="Linux Biolinum"/>
      <w:sz w:val="18"/>
    </w:rPr>
  </w:style>
  <w:style w:type="paragraph" w:customStyle="1" w:styleId="ListEnd">
    <w:name w:val="ListEnd"/>
    <w:basedOn w:val="Normal"/>
    <w:qFormat/>
    <w:rsid w:val="007174BA"/>
  </w:style>
  <w:style w:type="paragraph" w:customStyle="1" w:styleId="ListStart">
    <w:name w:val="ListStart"/>
    <w:basedOn w:val="Normal"/>
    <w:qFormat/>
    <w:rsid w:val="007174BA"/>
  </w:style>
  <w:style w:type="paragraph" w:customStyle="1" w:styleId="MetadataHead">
    <w:name w:val="MetadataHead"/>
    <w:basedOn w:val="Normal"/>
    <w:rsid w:val="007174BA"/>
    <w:rPr>
      <w:color w:val="548DD4" w:themeColor="text2" w:themeTint="99"/>
      <w:sz w:val="2"/>
    </w:rPr>
  </w:style>
  <w:style w:type="character" w:customStyle="1" w:styleId="MiddleName">
    <w:name w:val="MiddleName"/>
    <w:basedOn w:val="DefaultParagraphFont"/>
    <w:uiPriority w:val="1"/>
    <w:qFormat/>
    <w:rsid w:val="007174BA"/>
    <w:rPr>
      <w:rFonts w:ascii="Linux Libertine" w:hAnsi="Linux Libertine" w:cs="Linux Libertine"/>
      <w:color w:val="auto"/>
      <w:bdr w:val="none" w:sz="0" w:space="0" w:color="auto"/>
      <w:shd w:val="clear" w:color="auto" w:fill="9C9C9C"/>
    </w:rPr>
  </w:style>
  <w:style w:type="character" w:customStyle="1" w:styleId="MiscDate">
    <w:name w:val="MiscDate"/>
    <w:basedOn w:val="DefaultParagraphFont"/>
    <w:uiPriority w:val="1"/>
    <w:qFormat/>
    <w:rsid w:val="007174BA"/>
    <w:rPr>
      <w:rFonts w:ascii="Linux Libertine" w:hAnsi="Linux Libertine" w:cs="Linux Libertine"/>
      <w:color w:val="7030A0"/>
    </w:rPr>
  </w:style>
  <w:style w:type="character" w:customStyle="1" w:styleId="Orcid">
    <w:name w:val="Orcid"/>
    <w:basedOn w:val="DefaultParagraphFont"/>
    <w:uiPriority w:val="1"/>
    <w:qFormat/>
    <w:rsid w:val="007174BA"/>
    <w:rPr>
      <w:rFonts w:ascii="Linux Libertine" w:hAnsi="Linux Libertine" w:cs="Linux Libertine"/>
      <w:color w:val="7030A0"/>
    </w:rPr>
  </w:style>
  <w:style w:type="character" w:customStyle="1" w:styleId="OrgDiv">
    <w:name w:val="OrgDiv"/>
    <w:basedOn w:val="DefaultParagraphFont"/>
    <w:uiPriority w:val="1"/>
    <w:qFormat/>
    <w:rsid w:val="007174BA"/>
    <w:rPr>
      <w:rFonts w:ascii="Linux Libertine" w:hAnsi="Linux Libertine" w:cs="Linux Libertine"/>
      <w:color w:val="auto"/>
    </w:rPr>
  </w:style>
  <w:style w:type="character" w:customStyle="1" w:styleId="OrgName">
    <w:name w:val="OrgName"/>
    <w:basedOn w:val="DefaultParagraphFont"/>
    <w:uiPriority w:val="1"/>
    <w:qFormat/>
    <w:rsid w:val="007174BA"/>
    <w:rPr>
      <w:rFonts w:ascii="Linux Libertine" w:hAnsi="Linux Libertine" w:cs="Linux Libertine"/>
      <w:color w:val="auto"/>
    </w:rPr>
  </w:style>
  <w:style w:type="character" w:customStyle="1" w:styleId="Pages">
    <w:name w:val="Pages"/>
    <w:basedOn w:val="DefaultParagraphFont"/>
    <w:uiPriority w:val="1"/>
    <w:qFormat/>
    <w:rsid w:val="007174BA"/>
    <w:rPr>
      <w:rFonts w:ascii="Linux Libertine" w:hAnsi="Linux Libertine" w:cs="Linux Libertine"/>
      <w:color w:val="auto"/>
      <w:bdr w:val="none" w:sz="0" w:space="0" w:color="auto"/>
      <w:shd w:val="clear" w:color="auto" w:fill="D279FF"/>
    </w:rPr>
  </w:style>
  <w:style w:type="paragraph" w:customStyle="1" w:styleId="ParaContinue">
    <w:name w:val="ParaContinue"/>
    <w:basedOn w:val="Para"/>
    <w:link w:val="ParaContinueChar"/>
    <w:rsid w:val="007174BA"/>
    <w:pPr>
      <w:ind w:firstLine="0"/>
    </w:pPr>
  </w:style>
  <w:style w:type="character" w:customStyle="1" w:styleId="ParaContinueChar">
    <w:name w:val="ParaContinue Char"/>
    <w:basedOn w:val="DefaultParagraphFont"/>
    <w:link w:val="ParaContinue"/>
    <w:rsid w:val="007174BA"/>
    <w:rPr>
      <w:rFonts w:ascii="Linux Libertine" w:hAnsi="Linux Libertine" w:cs="Linux Libertine"/>
      <w:sz w:val="18"/>
    </w:rPr>
  </w:style>
  <w:style w:type="character" w:customStyle="1" w:styleId="PinCode">
    <w:name w:val="PinCode"/>
    <w:basedOn w:val="DefaultParagraphFont"/>
    <w:uiPriority w:val="1"/>
    <w:qFormat/>
    <w:rsid w:val="007174BA"/>
    <w:rPr>
      <w:rFonts w:ascii="Linux Libertine" w:hAnsi="Linux Libertine" w:cs="Linux Libertine"/>
      <w:color w:val="808000"/>
    </w:rPr>
  </w:style>
  <w:style w:type="character" w:styleId="PlaceholderText">
    <w:name w:val="Placeholder Text"/>
    <w:basedOn w:val="DefaultParagraphFont"/>
    <w:uiPriority w:val="99"/>
    <w:semiHidden/>
    <w:rsid w:val="007174BA"/>
    <w:rPr>
      <w:rFonts w:ascii="Linux Libertine" w:hAnsi="Linux Libertine" w:cs="Linux Libertine"/>
      <w:color w:val="808080"/>
    </w:rPr>
  </w:style>
  <w:style w:type="character" w:customStyle="1" w:styleId="Prefix">
    <w:name w:val="Prefix"/>
    <w:basedOn w:val="DefaultParagraphFont"/>
    <w:uiPriority w:val="1"/>
    <w:qFormat/>
    <w:rsid w:val="007174BA"/>
    <w:rPr>
      <w:rFonts w:ascii="Linux Libertine" w:hAnsi="Linux Libertine" w:cs="Linux Libertine"/>
      <w:color w:val="auto"/>
      <w:bdr w:val="none" w:sz="0" w:space="0" w:color="auto"/>
      <w:shd w:val="clear" w:color="auto" w:fill="FF8633"/>
    </w:rPr>
  </w:style>
  <w:style w:type="character" w:customStyle="1" w:styleId="Proceeding">
    <w:name w:val="Proceeding"/>
    <w:basedOn w:val="DefaultParagraphFont"/>
    <w:uiPriority w:val="1"/>
    <w:qFormat/>
    <w:rsid w:val="007174BA"/>
    <w:rPr>
      <w:rFonts w:ascii="Linux Libertine" w:hAnsi="Linux Libertine" w:cs="Linux Libertine"/>
      <w:color w:val="auto"/>
      <w:bdr w:val="none" w:sz="0" w:space="0" w:color="auto"/>
      <w:shd w:val="clear" w:color="auto" w:fill="A5BED6"/>
    </w:rPr>
  </w:style>
  <w:style w:type="character" w:customStyle="1" w:styleId="Publisher">
    <w:name w:val="Publisher"/>
    <w:basedOn w:val="DefaultParagraphFont"/>
    <w:uiPriority w:val="1"/>
    <w:qFormat/>
    <w:rsid w:val="007174BA"/>
    <w:rPr>
      <w:rFonts w:ascii="Linux Libertine" w:hAnsi="Linux Libertine" w:cs="Linux Libertine"/>
      <w:color w:val="auto"/>
      <w:bdr w:val="none" w:sz="0" w:space="0" w:color="auto"/>
      <w:shd w:val="clear" w:color="auto" w:fill="FFFF49"/>
    </w:rPr>
  </w:style>
  <w:style w:type="paragraph" w:customStyle="1" w:styleId="PullQuote">
    <w:name w:val="PullQuote"/>
    <w:basedOn w:val="Para"/>
    <w:qFormat/>
    <w:rsid w:val="007174BA"/>
    <w:pPr>
      <w:shd w:val="clear" w:color="auto" w:fill="EAF1DD" w:themeFill="accent3" w:themeFillTint="33"/>
      <w:ind w:left="1134" w:right="1134" w:firstLine="0"/>
      <w:jc w:val="both"/>
    </w:pPr>
  </w:style>
  <w:style w:type="paragraph" w:customStyle="1" w:styleId="Quotation">
    <w:name w:val="Quotation"/>
    <w:basedOn w:val="Normal"/>
    <w:qFormat/>
    <w:rsid w:val="007174BA"/>
    <w:pPr>
      <w:jc w:val="center"/>
    </w:pPr>
    <w:rPr>
      <w:sz w:val="16"/>
    </w:rPr>
  </w:style>
  <w:style w:type="character" w:customStyle="1" w:styleId="ReceivedDate">
    <w:name w:val="ReceivedDate"/>
    <w:basedOn w:val="DefaultParagraphFont"/>
    <w:uiPriority w:val="1"/>
    <w:qFormat/>
    <w:rsid w:val="007174BA"/>
    <w:rPr>
      <w:rFonts w:ascii="Linux Libertine" w:hAnsi="Linux Libertine" w:cs="Linux Libertine"/>
      <w:color w:val="00B050"/>
    </w:rPr>
  </w:style>
  <w:style w:type="paragraph" w:customStyle="1" w:styleId="RectoRRH">
    <w:name w:val="Recto_(RRH)"/>
    <w:autoRedefine/>
    <w:qFormat/>
    <w:rsid w:val="007174BA"/>
    <w:pPr>
      <w:spacing w:after="0" w:line="240" w:lineRule="auto"/>
      <w:jc w:val="right"/>
    </w:pPr>
    <w:rPr>
      <w:rFonts w:ascii="Linux Libertine" w:eastAsia="Times New Roman" w:hAnsi="Linux Libertine" w:cs="Linux Libertine"/>
      <w:sz w:val="18"/>
      <w:szCs w:val="20"/>
    </w:rPr>
  </w:style>
  <w:style w:type="character" w:customStyle="1" w:styleId="RefCount">
    <w:name w:val="RefCount"/>
    <w:basedOn w:val="DefaultParagraphFont"/>
    <w:uiPriority w:val="1"/>
    <w:qFormat/>
    <w:rsid w:val="007174BA"/>
    <w:rPr>
      <w:color w:val="0000FF"/>
    </w:rPr>
  </w:style>
  <w:style w:type="paragraph" w:customStyle="1" w:styleId="Reference">
    <w:name w:val="Reference"/>
    <w:basedOn w:val="Normal"/>
    <w:qFormat/>
    <w:rsid w:val="007174BA"/>
  </w:style>
  <w:style w:type="paragraph" w:customStyle="1" w:styleId="ReferenceHead">
    <w:name w:val="ReferenceHead"/>
    <w:autoRedefine/>
    <w:qFormat/>
    <w:rsid w:val="007174BA"/>
    <w:pPr>
      <w:keepNext/>
      <w:spacing w:before="200" w:after="40" w:line="240" w:lineRule="auto"/>
    </w:pPr>
    <w:rPr>
      <w:rFonts w:ascii="Linux Biolinum" w:hAnsi="Linux Biolinum" w:cs="Linux Biolinum"/>
      <w:b/>
    </w:rPr>
  </w:style>
  <w:style w:type="character" w:customStyle="1" w:styleId="RefMisc">
    <w:name w:val="RefMisc"/>
    <w:basedOn w:val="DefaultParagraphFont"/>
    <w:uiPriority w:val="1"/>
    <w:qFormat/>
    <w:rsid w:val="007174BA"/>
    <w:rPr>
      <w:rFonts w:ascii="Linux Libertine" w:hAnsi="Linux Libertine" w:cs="Linux Libertine"/>
      <w:color w:val="auto"/>
      <w:bdr w:val="none" w:sz="0" w:space="0" w:color="auto"/>
      <w:shd w:val="clear" w:color="auto" w:fill="FF9933"/>
    </w:rPr>
  </w:style>
  <w:style w:type="character" w:customStyle="1" w:styleId="Report">
    <w:name w:val="Report"/>
    <w:basedOn w:val="DefaultParagraphFont"/>
    <w:uiPriority w:val="1"/>
    <w:qFormat/>
    <w:rsid w:val="007174BA"/>
    <w:rPr>
      <w:rFonts w:ascii="Linux Libertine" w:hAnsi="Linux Libertine" w:cs="Linux Libertine"/>
      <w:bdr w:val="none" w:sz="0" w:space="0" w:color="auto"/>
      <w:shd w:val="clear" w:color="auto" w:fill="D7E553"/>
    </w:rPr>
  </w:style>
  <w:style w:type="character" w:customStyle="1" w:styleId="RevisedDate">
    <w:name w:val="RevisedDate"/>
    <w:basedOn w:val="DefaultParagraphFont"/>
    <w:uiPriority w:val="1"/>
    <w:qFormat/>
    <w:rsid w:val="007174BA"/>
    <w:rPr>
      <w:rFonts w:ascii="Linux Libertine" w:hAnsi="Linux Libertine" w:cs="Linux Libertine"/>
      <w:color w:val="0070C0"/>
    </w:rPr>
  </w:style>
  <w:style w:type="character" w:customStyle="1" w:styleId="RevisedDate1">
    <w:name w:val="RevisedDate1"/>
    <w:basedOn w:val="DefaultParagraphFont"/>
    <w:uiPriority w:val="1"/>
    <w:qFormat/>
    <w:rsid w:val="007174BA"/>
    <w:rPr>
      <w:rFonts w:ascii="Linux Libertine" w:hAnsi="Linux Libertine" w:cs="Linux Libertine"/>
      <w:color w:val="5F497A" w:themeColor="accent4" w:themeShade="BF"/>
    </w:rPr>
  </w:style>
  <w:style w:type="character" w:customStyle="1" w:styleId="RevisedDate2">
    <w:name w:val="RevisedDate2"/>
    <w:basedOn w:val="DefaultParagraphFont"/>
    <w:uiPriority w:val="1"/>
    <w:qFormat/>
    <w:rsid w:val="007174BA"/>
    <w:rPr>
      <w:rFonts w:ascii="Linux Libertine" w:hAnsi="Linux Libertine" w:cs="Linux Libertine"/>
      <w:color w:val="E36C0A" w:themeColor="accent6" w:themeShade="BF"/>
    </w:rPr>
  </w:style>
  <w:style w:type="character" w:customStyle="1" w:styleId="Role">
    <w:name w:val="Role"/>
    <w:basedOn w:val="DefaultParagraphFont"/>
    <w:uiPriority w:val="1"/>
    <w:qFormat/>
    <w:rsid w:val="007174BA"/>
    <w:rPr>
      <w:rFonts w:ascii="Linux Libertine" w:hAnsi="Linux Libertine" w:cs="Linux Libertine"/>
      <w:color w:val="92D050"/>
    </w:rPr>
  </w:style>
  <w:style w:type="paragraph" w:styleId="Salutation">
    <w:name w:val="Salutation"/>
    <w:basedOn w:val="Normal"/>
    <w:next w:val="Normal"/>
    <w:link w:val="SalutationChar"/>
    <w:uiPriority w:val="99"/>
    <w:semiHidden/>
    <w:unhideWhenUsed/>
    <w:rsid w:val="007174BA"/>
  </w:style>
  <w:style w:type="character" w:customStyle="1" w:styleId="SalutationChar">
    <w:name w:val="Salutation Char"/>
    <w:basedOn w:val="DefaultParagraphFont"/>
    <w:link w:val="Salutation"/>
    <w:uiPriority w:val="99"/>
    <w:semiHidden/>
    <w:rsid w:val="007174BA"/>
    <w:rPr>
      <w:rFonts w:ascii="Linux Libertine" w:hAnsi="Linux Libertine" w:cs="Linux Libertine"/>
      <w:sz w:val="18"/>
    </w:rPr>
  </w:style>
  <w:style w:type="paragraph" w:customStyle="1" w:styleId="SelfCitation">
    <w:name w:val="SelfCitation"/>
    <w:basedOn w:val="Para"/>
    <w:qFormat/>
    <w:rsid w:val="007174BA"/>
  </w:style>
  <w:style w:type="paragraph" w:customStyle="1" w:styleId="Source">
    <w:name w:val="Source"/>
    <w:basedOn w:val="Normal"/>
    <w:qFormat/>
    <w:rsid w:val="007174BA"/>
    <w:pPr>
      <w:spacing w:after="200" w:line="276" w:lineRule="auto"/>
      <w:ind w:left="720"/>
      <w:jc w:val="right"/>
    </w:pPr>
  </w:style>
  <w:style w:type="paragraph" w:customStyle="1" w:styleId="Spine">
    <w:name w:val="Spine"/>
    <w:basedOn w:val="Normal"/>
    <w:qFormat/>
    <w:rsid w:val="007174BA"/>
    <w:pPr>
      <w:pBdr>
        <w:top w:val="thinThickLargeGap" w:sz="24" w:space="8" w:color="auto"/>
        <w:bottom w:val="thickThinLargeGap" w:sz="24" w:space="12" w:color="auto"/>
      </w:pBdr>
      <w:spacing w:line="360" w:lineRule="exact"/>
    </w:pPr>
    <w:rPr>
      <w:rFonts w:ascii="Cambria Math" w:eastAsia="Times New Roman" w:hAnsi="Cambria Math"/>
      <w:sz w:val="24"/>
      <w:szCs w:val="20"/>
      <w:lang w:val="en-GB"/>
    </w:rPr>
  </w:style>
  <w:style w:type="character" w:customStyle="1" w:styleId="State">
    <w:name w:val="State"/>
    <w:basedOn w:val="DefaultParagraphFont"/>
    <w:uiPriority w:val="1"/>
    <w:qFormat/>
    <w:rsid w:val="007174BA"/>
    <w:rPr>
      <w:rFonts w:ascii="Linux Libertine" w:hAnsi="Linux Libertine" w:cs="Linux Libertine"/>
      <w:color w:val="auto"/>
    </w:rPr>
  </w:style>
  <w:style w:type="paragraph" w:customStyle="1" w:styleId="Statements">
    <w:name w:val="Statements"/>
    <w:basedOn w:val="Normal"/>
    <w:qFormat/>
    <w:rsid w:val="007174BA"/>
    <w:pPr>
      <w:ind w:firstLine="240"/>
    </w:pPr>
    <w:rPr>
      <w:sz w:val="20"/>
    </w:rPr>
  </w:style>
  <w:style w:type="character" w:customStyle="1" w:styleId="Street">
    <w:name w:val="Street"/>
    <w:basedOn w:val="DefaultParagraphFont"/>
    <w:uiPriority w:val="1"/>
    <w:qFormat/>
    <w:rsid w:val="007174BA"/>
    <w:rPr>
      <w:rFonts w:ascii="Linux Libertine" w:hAnsi="Linux Libertine" w:cs="Linux Libertine"/>
      <w:color w:val="auto"/>
      <w:bdr w:val="none" w:sz="0" w:space="0" w:color="auto"/>
      <w:shd w:val="clear" w:color="auto" w:fill="00CC99"/>
    </w:rPr>
  </w:style>
  <w:style w:type="character" w:styleId="Strong">
    <w:name w:val="Strong"/>
    <w:basedOn w:val="DefaultParagraphFont"/>
    <w:uiPriority w:val="22"/>
    <w:qFormat/>
    <w:rsid w:val="007174BA"/>
    <w:rPr>
      <w:b/>
      <w:bCs/>
    </w:rPr>
  </w:style>
  <w:style w:type="character" w:customStyle="1" w:styleId="Suffix">
    <w:name w:val="Suffix"/>
    <w:basedOn w:val="DefaultParagraphFont"/>
    <w:uiPriority w:val="1"/>
    <w:qFormat/>
    <w:rsid w:val="007174BA"/>
    <w:rPr>
      <w:rFonts w:ascii="Linux Libertine" w:hAnsi="Linux Libertine" w:cs="Linux Libertine"/>
      <w:color w:val="auto"/>
      <w:bdr w:val="none" w:sz="0" w:space="0" w:color="auto"/>
      <w:shd w:val="clear" w:color="auto" w:fill="FFA86D"/>
    </w:rPr>
  </w:style>
  <w:style w:type="character" w:customStyle="1" w:styleId="Surname">
    <w:name w:val="Surname"/>
    <w:basedOn w:val="DefaultParagraphFont"/>
    <w:uiPriority w:val="1"/>
    <w:qFormat/>
    <w:rsid w:val="007174BA"/>
    <w:rPr>
      <w:rFonts w:ascii="Linux Libertine" w:hAnsi="Linux Libertine" w:cs="Linux Libertine"/>
      <w:color w:val="auto"/>
      <w:bdr w:val="none" w:sz="0" w:space="0" w:color="auto"/>
      <w:shd w:val="clear" w:color="auto" w:fill="BCBCBC"/>
    </w:rPr>
  </w:style>
  <w:style w:type="paragraph" w:customStyle="1" w:styleId="TableCaption">
    <w:name w:val="TableCaption"/>
    <w:link w:val="TableCaptionChar"/>
    <w:autoRedefine/>
    <w:qFormat/>
    <w:rsid w:val="007174BA"/>
    <w:pPr>
      <w:keepNext/>
      <w:spacing w:before="360" w:line="240" w:lineRule="auto"/>
      <w:jc w:val="center"/>
    </w:pPr>
    <w:rPr>
      <w:rFonts w:ascii="Linux Libertine" w:hAnsi="Linux Libertine" w:cs="Linux Libertine"/>
      <w:b/>
      <w:sz w:val="18"/>
    </w:rPr>
  </w:style>
  <w:style w:type="character" w:customStyle="1" w:styleId="TableCaptionChar">
    <w:name w:val="TableCaption Char"/>
    <w:basedOn w:val="DefaultParagraphFont"/>
    <w:link w:val="TableCaption"/>
    <w:rsid w:val="007174BA"/>
    <w:rPr>
      <w:rFonts w:ascii="Linux Libertine" w:hAnsi="Linux Libertine" w:cs="Linux Libertine"/>
      <w:b/>
      <w:sz w:val="18"/>
    </w:rPr>
  </w:style>
  <w:style w:type="paragraph" w:customStyle="1" w:styleId="TableFootTitle">
    <w:name w:val="TableFootTitle"/>
    <w:basedOn w:val="TableFootnote"/>
    <w:autoRedefine/>
    <w:qFormat/>
    <w:rsid w:val="007174BA"/>
  </w:style>
  <w:style w:type="character" w:customStyle="1" w:styleId="TblCount">
    <w:name w:val="TblCount"/>
    <w:basedOn w:val="DefaultParagraphFont"/>
    <w:uiPriority w:val="1"/>
    <w:qFormat/>
    <w:rsid w:val="007174BA"/>
    <w:rPr>
      <w:color w:val="0000FF"/>
    </w:rPr>
  </w:style>
  <w:style w:type="paragraph" w:customStyle="1" w:styleId="TitleNote">
    <w:name w:val="TitleNote"/>
    <w:basedOn w:val="AuthNotes"/>
    <w:qFormat/>
    <w:rsid w:val="007174BA"/>
    <w:rPr>
      <w:sz w:val="20"/>
    </w:rPr>
  </w:style>
  <w:style w:type="paragraph" w:customStyle="1" w:styleId="TOC1">
    <w:name w:val="TOC1"/>
    <w:basedOn w:val="Normal"/>
    <w:qFormat/>
    <w:rsid w:val="007174BA"/>
  </w:style>
  <w:style w:type="paragraph" w:customStyle="1" w:styleId="TOC2">
    <w:name w:val="TOC2"/>
    <w:basedOn w:val="Normal"/>
    <w:qFormat/>
    <w:rsid w:val="007174BA"/>
  </w:style>
  <w:style w:type="paragraph" w:customStyle="1" w:styleId="TOC3">
    <w:name w:val="TOC3"/>
    <w:basedOn w:val="Normal"/>
    <w:qFormat/>
    <w:rsid w:val="007174BA"/>
  </w:style>
  <w:style w:type="paragraph" w:customStyle="1" w:styleId="TOC4">
    <w:name w:val="TOC4"/>
    <w:basedOn w:val="Normal"/>
    <w:qFormat/>
    <w:rsid w:val="007174BA"/>
  </w:style>
  <w:style w:type="paragraph" w:customStyle="1" w:styleId="TOCHeading">
    <w:name w:val="TOCHeading"/>
    <w:basedOn w:val="Normal"/>
    <w:qFormat/>
    <w:rsid w:val="007174BA"/>
  </w:style>
  <w:style w:type="paragraph" w:customStyle="1" w:styleId="Update">
    <w:name w:val="Update"/>
    <w:basedOn w:val="Normal"/>
    <w:qFormat/>
    <w:rsid w:val="007174BA"/>
    <w:pPr>
      <w:pBdr>
        <w:top w:val="dashed" w:sz="4" w:space="6" w:color="auto"/>
        <w:bottom w:val="dashed" w:sz="4" w:space="16" w:color="auto"/>
      </w:pBdr>
      <w:spacing w:line="560" w:lineRule="exact"/>
      <w:ind w:firstLine="720"/>
    </w:pPr>
    <w:rPr>
      <w:rFonts w:ascii="Cambria Math" w:eastAsia="Times New Roman" w:hAnsi="Cambria Math"/>
      <w:color w:val="760016"/>
      <w:sz w:val="24"/>
      <w:szCs w:val="20"/>
      <w:lang w:val="en-GB"/>
    </w:rPr>
  </w:style>
  <w:style w:type="character" w:customStyle="1" w:styleId="URL">
    <w:name w:val="URL"/>
    <w:basedOn w:val="DefaultParagraphFont"/>
    <w:uiPriority w:val="1"/>
    <w:qFormat/>
    <w:rsid w:val="007174BA"/>
    <w:rPr>
      <w:rFonts w:ascii="Linux Libertine" w:hAnsi="Linux Libertine" w:cs="Linux Libertine"/>
      <w:color w:val="auto"/>
      <w:bdr w:val="none" w:sz="0" w:space="0" w:color="auto"/>
      <w:shd w:val="clear" w:color="auto" w:fill="FF3300"/>
    </w:rPr>
  </w:style>
  <w:style w:type="paragraph" w:customStyle="1" w:styleId="Value">
    <w:name w:val="Value"/>
    <w:basedOn w:val="Normal"/>
    <w:next w:val="Normal"/>
    <w:qFormat/>
    <w:rsid w:val="007174BA"/>
  </w:style>
  <w:style w:type="paragraph" w:customStyle="1" w:styleId="VersoLRH">
    <w:name w:val="Verso_(LRH)"/>
    <w:autoRedefine/>
    <w:qFormat/>
    <w:rsid w:val="007174BA"/>
    <w:pPr>
      <w:spacing w:after="0" w:line="240" w:lineRule="auto"/>
    </w:pPr>
    <w:rPr>
      <w:rFonts w:ascii="Linux Libertine" w:eastAsia="Times New Roman" w:hAnsi="Linux Libertine" w:cs="Linux Libertine"/>
      <w:sz w:val="14"/>
      <w:szCs w:val="20"/>
    </w:rPr>
  </w:style>
  <w:style w:type="paragraph" w:customStyle="1" w:styleId="Video">
    <w:name w:val="Video"/>
    <w:basedOn w:val="Normal"/>
    <w:qFormat/>
    <w:rsid w:val="007174BA"/>
    <w:pPr>
      <w:pBdr>
        <w:top w:val="wave" w:sz="6" w:space="8" w:color="auto"/>
        <w:bottom w:val="wave" w:sz="6" w:space="12" w:color="auto"/>
      </w:pBdr>
      <w:spacing w:after="120" w:line="280" w:lineRule="exact"/>
      <w:jc w:val="center"/>
    </w:pPr>
    <w:rPr>
      <w:rFonts w:ascii="Arial Unicode MS" w:eastAsia="Arial Unicode MS" w:hAnsi="Arial Unicode MS"/>
      <w:color w:val="FF0000"/>
      <w:sz w:val="24"/>
      <w:szCs w:val="20"/>
    </w:rPr>
  </w:style>
  <w:style w:type="character" w:customStyle="1" w:styleId="Volume">
    <w:name w:val="Volume"/>
    <w:basedOn w:val="DefaultParagraphFont"/>
    <w:uiPriority w:val="1"/>
    <w:qFormat/>
    <w:rsid w:val="007174BA"/>
    <w:rPr>
      <w:rFonts w:ascii="Linux Libertine" w:hAnsi="Linux Libertine" w:cs="Linux Libertine"/>
      <w:color w:val="auto"/>
      <w:bdr w:val="none" w:sz="0" w:space="0" w:color="auto"/>
      <w:shd w:val="clear" w:color="auto" w:fill="FFCC66"/>
    </w:rPr>
  </w:style>
  <w:style w:type="character" w:customStyle="1" w:styleId="Year">
    <w:name w:val="Year"/>
    <w:basedOn w:val="DefaultParagraphFont"/>
    <w:uiPriority w:val="1"/>
    <w:qFormat/>
    <w:rsid w:val="007174BA"/>
    <w:rPr>
      <w:rFonts w:ascii="Linux Libertine" w:hAnsi="Linux Libertine" w:cs="Linux Libertine"/>
      <w:color w:val="auto"/>
      <w:bdr w:val="none" w:sz="0" w:space="0" w:color="auto"/>
      <w:shd w:val="clear" w:color="auto" w:fill="66FF66"/>
    </w:rPr>
  </w:style>
  <w:style w:type="paragraph" w:customStyle="1" w:styleId="Yours">
    <w:name w:val="Yours"/>
    <w:basedOn w:val="Normal"/>
    <w:next w:val="Normal"/>
    <w:qFormat/>
    <w:rsid w:val="007174BA"/>
  </w:style>
  <w:style w:type="character" w:styleId="PageNumber">
    <w:name w:val="page number"/>
    <w:basedOn w:val="DefaultParagraphFont"/>
    <w:uiPriority w:val="99"/>
    <w:semiHidden/>
    <w:unhideWhenUsed/>
    <w:rsid w:val="007174BA"/>
    <w:rPr>
      <w:rFonts w:ascii="Linux Libertine" w:hAnsi="Linux Libertine" w:cs="Linux Libertine"/>
      <w:sz w:val="14"/>
    </w:rPr>
  </w:style>
  <w:style w:type="character" w:styleId="LineNumber">
    <w:name w:val="line number"/>
    <w:basedOn w:val="DefaultParagraphFont"/>
    <w:uiPriority w:val="99"/>
    <w:semiHidden/>
    <w:unhideWhenUsed/>
    <w:rsid w:val="007174BA"/>
    <w:rPr>
      <w:sz w:val="16"/>
    </w:rPr>
  </w:style>
  <w:style w:type="paragraph" w:styleId="NoSpacing">
    <w:name w:val="No Spacing"/>
    <w:uiPriority w:val="1"/>
    <w:qFormat/>
    <w:rsid w:val="007174BA"/>
    <w:pPr>
      <w:spacing w:after="0" w:line="240" w:lineRule="auto"/>
    </w:pPr>
  </w:style>
  <w:style w:type="character" w:customStyle="1" w:styleId="KeyTerm">
    <w:name w:val="KeyTerm"/>
    <w:basedOn w:val="DefaultParagraphFont"/>
    <w:uiPriority w:val="1"/>
    <w:qFormat/>
    <w:rsid w:val="007174BA"/>
    <w:rPr>
      <w:rFonts w:ascii="Linux Libertine" w:hAnsi="Linux Libertine" w:cs="Linux Libertine"/>
      <w:color w:val="E36C0A" w:themeColor="accent6" w:themeShade="BF"/>
    </w:rPr>
  </w:style>
  <w:style w:type="character" w:customStyle="1" w:styleId="OtherTitle">
    <w:name w:val="OtherTitle"/>
    <w:basedOn w:val="DefaultParagraphFont"/>
    <w:uiPriority w:val="1"/>
    <w:qFormat/>
    <w:rsid w:val="007174BA"/>
    <w:rPr>
      <w:rFonts w:ascii="Linux Libertine" w:hAnsi="Linux Libertine" w:cs="Linux Libertine"/>
      <w:bdr w:val="none" w:sz="0" w:space="0" w:color="auto"/>
      <w:shd w:val="clear" w:color="auto" w:fill="B6DDE8" w:themeFill="accent5" w:themeFillTint="66"/>
    </w:rPr>
  </w:style>
  <w:style w:type="character" w:customStyle="1" w:styleId="term-InText">
    <w:name w:val="term-InText"/>
    <w:uiPriority w:val="1"/>
    <w:rsid w:val="007174BA"/>
  </w:style>
  <w:style w:type="paragraph" w:customStyle="1" w:styleId="CCSHead">
    <w:name w:val="CCSHead"/>
    <w:basedOn w:val="KeyWordHead"/>
    <w:qFormat/>
    <w:rsid w:val="007174BA"/>
  </w:style>
  <w:style w:type="paragraph" w:customStyle="1" w:styleId="CCSDescription">
    <w:name w:val="CCSDescription"/>
    <w:basedOn w:val="KeyWords"/>
    <w:qFormat/>
    <w:rsid w:val="007174BA"/>
  </w:style>
  <w:style w:type="paragraph" w:customStyle="1" w:styleId="RefFormatHead">
    <w:name w:val="RefFormatHead"/>
    <w:basedOn w:val="Normal"/>
    <w:qFormat/>
    <w:rsid w:val="007174BA"/>
    <w:pPr>
      <w:keepNext/>
      <w:spacing w:before="60" w:after="60"/>
    </w:pPr>
    <w:rPr>
      <w:b/>
    </w:rPr>
  </w:style>
  <w:style w:type="paragraph" w:customStyle="1" w:styleId="RefFormatPara">
    <w:name w:val="RefFormatPara"/>
    <w:basedOn w:val="Normal"/>
    <w:qFormat/>
    <w:rsid w:val="007174BA"/>
    <w:pPr>
      <w:spacing w:before="60" w:after="60"/>
      <w:contextualSpacing/>
    </w:pPr>
  </w:style>
  <w:style w:type="paragraph" w:customStyle="1" w:styleId="Algorithm">
    <w:name w:val="Algorithm"/>
    <w:basedOn w:val="Normal"/>
    <w:qFormat/>
    <w:rsid w:val="007174BA"/>
    <w:pPr>
      <w:spacing w:line="240" w:lineRule="auto"/>
    </w:pPr>
  </w:style>
  <w:style w:type="paragraph" w:customStyle="1" w:styleId="Style1">
    <w:name w:val="Style1"/>
    <w:basedOn w:val="Head4"/>
    <w:qFormat/>
    <w:rsid w:val="007174BA"/>
    <w:pPr>
      <w:numPr>
        <w:ilvl w:val="0"/>
        <w:numId w:val="0"/>
      </w:numPr>
    </w:pPr>
  </w:style>
  <w:style w:type="paragraph" w:customStyle="1" w:styleId="PermissionBlock">
    <w:name w:val="PermissionBlock"/>
    <w:basedOn w:val="FootnoteText"/>
    <w:qFormat/>
    <w:rsid w:val="007174BA"/>
  </w:style>
  <w:style w:type="character" w:customStyle="1" w:styleId="ArticleNumber">
    <w:name w:val="ArticleNumber"/>
    <w:basedOn w:val="DefaultParagraphFont"/>
    <w:uiPriority w:val="1"/>
    <w:qFormat/>
    <w:rsid w:val="007174BA"/>
    <w:rPr>
      <w:rFonts w:ascii="Linux Libertine" w:hAnsi="Linux Libertine" w:cs="Linux Libertine"/>
      <w:color w:val="7030A0"/>
    </w:rPr>
  </w:style>
  <w:style w:type="paragraph" w:customStyle="1" w:styleId="Image">
    <w:name w:val="Image"/>
    <w:basedOn w:val="Normal"/>
    <w:qFormat/>
    <w:rsid w:val="007174BA"/>
    <w:pPr>
      <w:keepNext/>
    </w:pPr>
  </w:style>
  <w:style w:type="paragraph" w:styleId="Date">
    <w:name w:val="Date"/>
    <w:basedOn w:val="Normal"/>
    <w:next w:val="Normal"/>
    <w:link w:val="DateChar1"/>
    <w:uiPriority w:val="99"/>
    <w:semiHidden/>
    <w:unhideWhenUsed/>
    <w:rsid w:val="007174BA"/>
  </w:style>
  <w:style w:type="character" w:customStyle="1" w:styleId="DateChar1">
    <w:name w:val="Date Char1"/>
    <w:basedOn w:val="DefaultParagraphFont"/>
    <w:link w:val="Date"/>
    <w:uiPriority w:val="99"/>
    <w:semiHidden/>
    <w:rsid w:val="007174BA"/>
    <w:rPr>
      <w:rFonts w:ascii="Linux Libertine" w:hAnsi="Linux Libertine" w:cs="Linux Libertine"/>
      <w:sz w:val="18"/>
    </w:rPr>
  </w:style>
  <w:style w:type="paragraph" w:styleId="List">
    <w:name w:val="List"/>
    <w:basedOn w:val="Normal"/>
    <w:uiPriority w:val="99"/>
    <w:semiHidden/>
    <w:unhideWhenUsed/>
    <w:rsid w:val="007174BA"/>
    <w:pPr>
      <w:ind w:left="360" w:hanging="360"/>
      <w:contextualSpacing/>
    </w:pPr>
  </w:style>
  <w:style w:type="paragraph" w:styleId="List2">
    <w:name w:val="List 2"/>
    <w:basedOn w:val="Normal"/>
    <w:uiPriority w:val="99"/>
    <w:semiHidden/>
    <w:unhideWhenUsed/>
    <w:rsid w:val="007174BA"/>
    <w:pPr>
      <w:ind w:left="720" w:hanging="360"/>
      <w:contextualSpacing/>
    </w:pPr>
  </w:style>
  <w:style w:type="paragraph" w:styleId="List3">
    <w:name w:val="List 3"/>
    <w:basedOn w:val="Normal"/>
    <w:uiPriority w:val="99"/>
    <w:semiHidden/>
    <w:unhideWhenUsed/>
    <w:rsid w:val="007174BA"/>
    <w:pPr>
      <w:ind w:left="1080" w:hanging="360"/>
      <w:contextualSpacing/>
    </w:pPr>
  </w:style>
  <w:style w:type="paragraph" w:styleId="List4">
    <w:name w:val="List 4"/>
    <w:basedOn w:val="Normal"/>
    <w:uiPriority w:val="99"/>
    <w:semiHidden/>
    <w:unhideWhenUsed/>
    <w:rsid w:val="007174BA"/>
    <w:pPr>
      <w:ind w:left="1440" w:hanging="360"/>
      <w:contextualSpacing/>
    </w:pPr>
  </w:style>
  <w:style w:type="paragraph" w:styleId="List5">
    <w:name w:val="List 5"/>
    <w:basedOn w:val="Normal"/>
    <w:uiPriority w:val="99"/>
    <w:semiHidden/>
    <w:unhideWhenUsed/>
    <w:rsid w:val="007174BA"/>
    <w:pPr>
      <w:ind w:left="1800" w:hanging="360"/>
      <w:contextualSpacing/>
    </w:pPr>
  </w:style>
  <w:style w:type="paragraph" w:styleId="ListBullet">
    <w:name w:val="List Bullet"/>
    <w:basedOn w:val="Normal"/>
    <w:uiPriority w:val="99"/>
    <w:semiHidden/>
    <w:unhideWhenUsed/>
    <w:rsid w:val="007174BA"/>
    <w:pPr>
      <w:numPr>
        <w:numId w:val="2"/>
      </w:numPr>
      <w:contextualSpacing/>
    </w:pPr>
  </w:style>
  <w:style w:type="paragraph" w:styleId="ListBullet2">
    <w:name w:val="List Bullet 2"/>
    <w:basedOn w:val="Normal"/>
    <w:uiPriority w:val="99"/>
    <w:semiHidden/>
    <w:unhideWhenUsed/>
    <w:rsid w:val="007174BA"/>
    <w:pPr>
      <w:numPr>
        <w:numId w:val="3"/>
      </w:numPr>
      <w:contextualSpacing/>
    </w:pPr>
  </w:style>
  <w:style w:type="paragraph" w:styleId="ListBullet3">
    <w:name w:val="List Bullet 3"/>
    <w:basedOn w:val="Normal"/>
    <w:uiPriority w:val="99"/>
    <w:semiHidden/>
    <w:unhideWhenUsed/>
    <w:rsid w:val="007174BA"/>
    <w:pPr>
      <w:numPr>
        <w:numId w:val="4"/>
      </w:numPr>
      <w:contextualSpacing/>
    </w:pPr>
  </w:style>
  <w:style w:type="paragraph" w:styleId="ListBullet4">
    <w:name w:val="List Bullet 4"/>
    <w:basedOn w:val="Normal"/>
    <w:uiPriority w:val="99"/>
    <w:semiHidden/>
    <w:unhideWhenUsed/>
    <w:rsid w:val="007174BA"/>
    <w:pPr>
      <w:numPr>
        <w:numId w:val="5"/>
      </w:numPr>
      <w:contextualSpacing/>
    </w:pPr>
  </w:style>
  <w:style w:type="paragraph" w:styleId="ListBullet5">
    <w:name w:val="List Bullet 5"/>
    <w:basedOn w:val="Normal"/>
    <w:uiPriority w:val="99"/>
    <w:semiHidden/>
    <w:unhideWhenUsed/>
    <w:rsid w:val="007174BA"/>
    <w:pPr>
      <w:numPr>
        <w:numId w:val="6"/>
      </w:numPr>
      <w:contextualSpacing/>
    </w:pPr>
  </w:style>
  <w:style w:type="paragraph" w:styleId="ListContinue">
    <w:name w:val="List Continue"/>
    <w:basedOn w:val="Normal"/>
    <w:uiPriority w:val="99"/>
    <w:semiHidden/>
    <w:unhideWhenUsed/>
    <w:rsid w:val="007174BA"/>
    <w:pPr>
      <w:spacing w:after="120"/>
      <w:ind w:left="360"/>
      <w:contextualSpacing/>
    </w:pPr>
  </w:style>
  <w:style w:type="paragraph" w:styleId="ListContinue2">
    <w:name w:val="List Continue 2"/>
    <w:basedOn w:val="Normal"/>
    <w:uiPriority w:val="99"/>
    <w:semiHidden/>
    <w:unhideWhenUsed/>
    <w:rsid w:val="007174BA"/>
    <w:pPr>
      <w:spacing w:after="120"/>
      <w:ind w:left="720"/>
      <w:contextualSpacing/>
    </w:pPr>
  </w:style>
  <w:style w:type="paragraph" w:styleId="ListContinue3">
    <w:name w:val="List Continue 3"/>
    <w:basedOn w:val="Normal"/>
    <w:uiPriority w:val="99"/>
    <w:semiHidden/>
    <w:unhideWhenUsed/>
    <w:rsid w:val="007174BA"/>
    <w:pPr>
      <w:spacing w:after="120"/>
      <w:ind w:left="1080"/>
      <w:contextualSpacing/>
    </w:pPr>
  </w:style>
  <w:style w:type="paragraph" w:styleId="ListContinue4">
    <w:name w:val="List Continue 4"/>
    <w:basedOn w:val="Normal"/>
    <w:uiPriority w:val="99"/>
    <w:semiHidden/>
    <w:unhideWhenUsed/>
    <w:rsid w:val="007174BA"/>
    <w:pPr>
      <w:spacing w:after="120"/>
      <w:ind w:left="1440"/>
      <w:contextualSpacing/>
    </w:pPr>
  </w:style>
  <w:style w:type="paragraph" w:styleId="ListContinue5">
    <w:name w:val="List Continue 5"/>
    <w:basedOn w:val="Normal"/>
    <w:uiPriority w:val="99"/>
    <w:semiHidden/>
    <w:unhideWhenUsed/>
    <w:rsid w:val="007174BA"/>
    <w:pPr>
      <w:spacing w:after="120"/>
      <w:ind w:left="1800"/>
      <w:contextualSpacing/>
    </w:pPr>
  </w:style>
  <w:style w:type="paragraph" w:styleId="ListNumber">
    <w:name w:val="List Number"/>
    <w:basedOn w:val="Normal"/>
    <w:uiPriority w:val="99"/>
    <w:semiHidden/>
    <w:unhideWhenUsed/>
    <w:rsid w:val="007174BA"/>
    <w:pPr>
      <w:numPr>
        <w:numId w:val="7"/>
      </w:numPr>
      <w:contextualSpacing/>
    </w:pPr>
  </w:style>
  <w:style w:type="paragraph" w:styleId="ListNumber2">
    <w:name w:val="List Number 2"/>
    <w:basedOn w:val="Normal"/>
    <w:uiPriority w:val="99"/>
    <w:semiHidden/>
    <w:unhideWhenUsed/>
    <w:rsid w:val="007174BA"/>
    <w:pPr>
      <w:numPr>
        <w:numId w:val="8"/>
      </w:numPr>
      <w:contextualSpacing/>
    </w:pPr>
  </w:style>
  <w:style w:type="paragraph" w:styleId="ListNumber3">
    <w:name w:val="List Number 3"/>
    <w:basedOn w:val="Normal"/>
    <w:uiPriority w:val="99"/>
    <w:semiHidden/>
    <w:unhideWhenUsed/>
    <w:rsid w:val="007174BA"/>
    <w:pPr>
      <w:numPr>
        <w:numId w:val="9"/>
      </w:numPr>
      <w:contextualSpacing/>
    </w:pPr>
  </w:style>
  <w:style w:type="paragraph" w:styleId="ListNumber4">
    <w:name w:val="List Number 4"/>
    <w:basedOn w:val="Normal"/>
    <w:uiPriority w:val="99"/>
    <w:semiHidden/>
    <w:unhideWhenUsed/>
    <w:rsid w:val="007174BA"/>
    <w:pPr>
      <w:numPr>
        <w:numId w:val="10"/>
      </w:numPr>
      <w:contextualSpacing/>
    </w:pPr>
  </w:style>
  <w:style w:type="paragraph" w:styleId="ListNumber5">
    <w:name w:val="List Number 5"/>
    <w:basedOn w:val="Normal"/>
    <w:uiPriority w:val="99"/>
    <w:semiHidden/>
    <w:unhideWhenUsed/>
    <w:rsid w:val="007174BA"/>
    <w:pPr>
      <w:numPr>
        <w:numId w:val="11"/>
      </w:numPr>
      <w:contextualSpacing/>
    </w:pPr>
  </w:style>
  <w:style w:type="paragraph" w:styleId="NormalIndent">
    <w:name w:val="Normal Indent"/>
    <w:basedOn w:val="Normal"/>
    <w:uiPriority w:val="99"/>
    <w:semiHidden/>
    <w:unhideWhenUsed/>
    <w:rsid w:val="007174BA"/>
    <w:pPr>
      <w:ind w:left="720"/>
    </w:pPr>
  </w:style>
  <w:style w:type="paragraph" w:styleId="NoteHeading">
    <w:name w:val="Note Heading"/>
    <w:basedOn w:val="Normal"/>
    <w:next w:val="Normal"/>
    <w:link w:val="NoteHeadingChar"/>
    <w:uiPriority w:val="99"/>
    <w:semiHidden/>
    <w:unhideWhenUsed/>
    <w:rsid w:val="007174BA"/>
    <w:pPr>
      <w:spacing w:line="240" w:lineRule="auto"/>
    </w:pPr>
  </w:style>
  <w:style w:type="character" w:customStyle="1" w:styleId="NoteHeadingChar">
    <w:name w:val="Note Heading Char"/>
    <w:basedOn w:val="DefaultParagraphFont"/>
    <w:link w:val="NoteHeading"/>
    <w:uiPriority w:val="99"/>
    <w:semiHidden/>
    <w:rsid w:val="007174BA"/>
    <w:rPr>
      <w:rFonts w:ascii="Linux Libertine" w:hAnsi="Linux Libertine" w:cs="Linux Libertine"/>
      <w:sz w:val="18"/>
    </w:rPr>
  </w:style>
  <w:style w:type="paragraph" w:styleId="Quote">
    <w:name w:val="Quote"/>
    <w:basedOn w:val="Normal"/>
    <w:next w:val="Normal"/>
    <w:link w:val="QuoteChar"/>
    <w:uiPriority w:val="29"/>
    <w:qFormat/>
    <w:rsid w:val="007174BA"/>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7174BA"/>
    <w:rPr>
      <w:rFonts w:ascii="Linux Libertine" w:hAnsi="Linux Libertine" w:cs="Linux Libertine"/>
      <w:i/>
      <w:iCs/>
      <w:color w:val="404040" w:themeColor="text1" w:themeTint="BF"/>
      <w:sz w:val="18"/>
    </w:rPr>
  </w:style>
  <w:style w:type="character" w:styleId="BookTitle0">
    <w:name w:val="Book Title"/>
    <w:basedOn w:val="DefaultParagraphFont"/>
    <w:uiPriority w:val="33"/>
    <w:qFormat/>
    <w:rsid w:val="007174BA"/>
    <w:rPr>
      <w:rFonts w:ascii="Linux Libertine" w:hAnsi="Linux Libertine" w:cs="Linux Libertine"/>
      <w:b/>
      <w:bCs/>
      <w:i/>
      <w:iCs/>
      <w:spacing w:val="5"/>
    </w:rPr>
  </w:style>
  <w:style w:type="paragraph" w:styleId="Caption">
    <w:name w:val="caption"/>
    <w:basedOn w:val="Normal"/>
    <w:next w:val="Normal"/>
    <w:uiPriority w:val="35"/>
    <w:semiHidden/>
    <w:unhideWhenUsed/>
    <w:qFormat/>
    <w:rsid w:val="007174BA"/>
    <w:pPr>
      <w:spacing w:after="200" w:line="240" w:lineRule="auto"/>
    </w:pPr>
    <w:rPr>
      <w:i/>
      <w:iCs/>
      <w:color w:val="1F497D" w:themeColor="text2"/>
      <w:szCs w:val="18"/>
    </w:rPr>
  </w:style>
  <w:style w:type="paragraph" w:customStyle="1" w:styleId="ComputerCode">
    <w:name w:val="ComputerCode"/>
    <w:basedOn w:val="Normal"/>
    <w:qFormat/>
    <w:rsid w:val="007174BA"/>
    <w:pPr>
      <w:spacing w:before="60" w:after="60" w:line="360" w:lineRule="auto"/>
    </w:pPr>
    <w:rPr>
      <w:rFonts w:ascii="Courier New" w:hAnsi="Courier New"/>
      <w:sz w:val="16"/>
      <w14:ligatures w14:val="standard"/>
    </w:rPr>
  </w:style>
  <w:style w:type="paragraph" w:customStyle="1" w:styleId="ACMRefHead">
    <w:name w:val="ACMRefHead"/>
    <w:basedOn w:val="Normal"/>
    <w:qFormat/>
    <w:rsid w:val="007174BA"/>
    <w:pPr>
      <w:keepNext/>
      <w:spacing w:before="60" w:after="60"/>
    </w:pPr>
    <w:rPr>
      <w:b/>
    </w:rPr>
  </w:style>
  <w:style w:type="paragraph" w:customStyle="1" w:styleId="ACMRef">
    <w:name w:val="ACMRef"/>
    <w:basedOn w:val="Normal"/>
    <w:qFormat/>
    <w:rsid w:val="007174BA"/>
    <w:pPr>
      <w:keepNext/>
      <w:spacing w:before="60" w:after="60"/>
    </w:pPr>
  </w:style>
  <w:style w:type="paragraph" w:customStyle="1" w:styleId="PostHeadPara">
    <w:name w:val="PostHeadPara"/>
    <w:basedOn w:val="Para"/>
    <w:qFormat/>
    <w:rsid w:val="007174BA"/>
    <w:pPr>
      <w:ind w:firstLine="0"/>
    </w:pPr>
  </w:style>
  <w:style w:type="paragraph" w:customStyle="1" w:styleId="ListParagraph0">
    <w:name w:val="ListParagraph"/>
    <w:basedOn w:val="ListParagraph"/>
    <w:qFormat/>
    <w:rsid w:val="007174BA"/>
  </w:style>
  <w:style w:type="paragraph" w:customStyle="1" w:styleId="Subtitle0">
    <w:name w:val="Sub_title"/>
    <w:basedOn w:val="Subtitle"/>
    <w:link w:val="SubtitleChar0"/>
    <w:qFormat/>
    <w:rsid w:val="007174BA"/>
    <w:pPr>
      <w:jc w:val="left"/>
    </w:pPr>
  </w:style>
  <w:style w:type="character" w:customStyle="1" w:styleId="SubtitleChar0">
    <w:name w:val="Sub_title Char"/>
    <w:basedOn w:val="SubtitleChar"/>
    <w:link w:val="Subtitle0"/>
    <w:rsid w:val="007174BA"/>
    <w:rPr>
      <w:rFonts w:ascii="Linux Biolinum" w:eastAsiaTheme="majorEastAsia" w:hAnsi="Linux Biolinum" w:cs="Linux Biolinum"/>
      <w:iCs/>
      <w:sz w:val="24"/>
      <w:szCs w:val="24"/>
    </w:rPr>
  </w:style>
  <w:style w:type="paragraph" w:customStyle="1" w:styleId="ShortTitle">
    <w:name w:val="Short Title"/>
    <w:basedOn w:val="Titledocument"/>
    <w:qFormat/>
    <w:rsid w:val="007174BA"/>
    <w:rPr>
      <w:sz w:val="18"/>
    </w:rPr>
  </w:style>
  <w:style w:type="paragraph" w:customStyle="1" w:styleId="Normal1">
    <w:name w:val="Normal1"/>
    <w:basedOn w:val="Normal"/>
    <w:qFormat/>
    <w:rsid w:val="007174BA"/>
  </w:style>
  <w:style w:type="character" w:customStyle="1" w:styleId="In-textcode">
    <w:name w:val="In-text code"/>
    <w:basedOn w:val="DefaultParagraphFont"/>
    <w:uiPriority w:val="1"/>
    <w:qFormat/>
    <w:rsid w:val="007174BA"/>
    <w:rPr>
      <w:rFonts w:ascii="Courier New" w:hAnsi="Courier New"/>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theme" Target="theme/theme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fontTable" Target="fontTable.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5" Type="http://schemas.openxmlformats.org/officeDocument/2006/relationships/webSettings" Target="webSettings.xml"/><Relationship Id="rId1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header" Target="header2.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bby\Documents\magoras\papers\ACM\acm_mat_word_v2.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UI/customUI.xml><?xml version="1.0" encoding="utf-8"?>
<!--<?xml version="1.0" encoding="UTF-8" ?>-->
<customUI xmlns="http://schemas.microsoft.com/office/2006/01/customui">
  <ribbon startFromScratch="false">
    <tabs>
      <tab id="TabEdit" label="Head Elements">
        <group id="FMatter" label="FRONT PART">
          <button id="DocumentTitle" label="Title_document" imageMso="_3DStyle" onAction="ApplyStyleAddIns.Title_document"/>
          <button id="Subitle" label="Subtitle" imageMso="_3DStyle" onAction="ApplyStyleAddIns.Subtitle"/>
          <button id="Shorttitle" label="Short title" imageMso="_3DStyle" onAction="ApplyStyleAddIns.Short_title"/>
          <button id="Authors" label="Authors" imageMso="_3DStyle" onAction="ApplyStyleAddIns.Authors"/>
          <button id="Affiliation" label="Affiliation" imageMso="_3DStyle" onAction="ApplyStyleAddIns.Affiliation"/>
          <button id="Authorfootnotes" label="AuthNotes" imageMso="_3DStyle" onAction="ApplyStyleAddIns.AuthNotes"/>
          <button id="Abdtracthead" label="AbsHead" imageMso="_3DStyle" onAction="ApplyStyleAddIns.AbsHead"/>
          <button id="Abstract" label="Abstract" imageMso="_3DStyle" onAction="ApplyStyleAddIns.Abstract"/>
          <button id="CCS_Head" label="CCSHead" imageMso="_3DStyle" onAction="ApplyStyleAddIns.CCSHead"/>
          <button id="CCS_Description" label="CCSDescription" imageMso="_3DStyle" onAction="ApplyStyleAddIns.CCSDescription"/>
          <button id="Keywordhead" label="KeyWordHead" imageMso="_3DStyle" onAction="ApplyStyleAddIns.KeyWordHead"/>
          <button id="Keyword" label="KeyWords" imageMso="_3DStyle" onAction="ApplyStyleAddIns.KeyWords"/>
          <button id="TitleNote" label="TitleNote" imageMso="_3DStyle" onAction="ApplyStyleAddIns.TitleNote"/>
          <button id="ACMRefHead" label="ACMRefHead" imageMso="_3DStyle" onAction="ApplyStyleAddIns.ACMRefHead"/>
          <button id="ACMRef" label="ACMRef" imageMso="_3DStyle" onAction="ApplyStyleAddIns.ACMRef"/>
          <button id="ORCID" label="ORCID" imageMso="_3DStyle" onAction="ApplyStyleAddIns.ORCID"/>
        </group>
        <!--<group id="AffMatter" label="AFFILIATION MARKUP">
		<button id="OrgDiv" label="Department" imageMso="AppointmentBusy" onAction="ApplyStyleAddIns.OrgDiv"/>
		<button id="OrgName" label="Institution" imageMso="AppointmentBusy" onAction="ApplyStyleAddIns.OrgName"/>
		<button id="City" label="City" imageMso="AppointmentBusy" onAction="ApplyStyleAddIns.City"/>
		<button id="State" label="State" imageMso="AppointmentBusy" onAction="ApplyStyleAddIns.State"/>
		<button id="Country" label="Country" imageMso="AppointmentBusy"  onAction="ApplyStyleAddIns.Country"/>
		<button id="Email" label="Email" imageMso="AppointmentBusy" onAction="ApplyStyleAddIns.Email"/>
	  </group>	  	-->
      </tab>
      <tab id="TabEdit1" label="Body Elements">
        <group id="BMatter" label="BODY PART">
          <button id="Heading1" label="Head1" imageMso="_3DStyle" onAction="ApplyStyleAddIns.Head1"/>
          <button id="Heading2" label="Head2" imageMso="_3DStyle" onAction="ApplyStyleAddIns.Head2"/>
          <button id="Heading3" label="Head3" imageMso="_3DStyle" onAction="ApplyStyleAddIns.Head3"/>
          <button id="Heading4" label="Head4" imageMso="_3DStyle" onAction="ApplyStyleAddIns.Head4"/>
          <button id="Para" label="Para" imageMso="_3DStyle" onAction="ApplyStyleAddIns.Para"/>
          <button id="ParaCont" label="ParaContinue" imageMso="_3DStyle" onAction="ApplyStyleAddIns.ParaContinue"/>
          <button id="PostHeadPara" label="PostHeadPara" imageMso="_3DStyle" onAction="ApplyStyleAddIns.PostHeadPara"/>
          <button id="Math" label="DisplayFormula" imageMso="_3DStyle" onAction="ApplyStyleAddIns.DisplayFormula"/>
          <button id="UnMath" label="DisplayFormulaUnnum" imageMso="_3DStyle" onAction="ApplyStyleAddIns.DisplayFormulaUnnum"/>
          <button id="ListParagraph" label="List Paragraph" imageMso="_3DStyle" onAction="ApplyStyleAddIns.ListParagraph"/>
          <button id="Enunciation" label="Statements" imageMso="_3DStyle" onAction="ApplyStyleAddIns.Enunciation"/>
          <button id="Extract" label="Extract" imageMso="_3DStyle" onAction="ApplyStyleAddIns.Extract"/>
          <button id="AlgorithmCaption" label="AlgorithmCaption" imageMso="_3DStyle" onAction="ApplyStyleAddIns.AlgorithmCaption"/>
          <button id="Algorithm" label="Algorithm" imageMso="_3DStyle" onAction="ApplyStyleAddIns.Algorithm"/>
          <button id="AcknowledgementHead" label="AckHead" imageMso="_3DStyle" onAction="ApplyStyleAddIns.AckHead"/>
          <button id="Acknowledgement" label="AckPara" imageMso="_3DStyle" onAction="ApplyStyleAddIns.AckPara"/>
          <button id="GrantSponsor" label="GrantSponsor" imageMso="_3DStyle" onAction="ApplyStyleAddIns.GrantSponser"/>
          <button id="GrantNumber" label="GrantNumber" imageMso="_3DStyle" onAction="ApplyStyleAddIns.GrantNumber"/>
          <button id="RefHead" label="ReferenceHead" imageMso="_3DStyle" onAction="ApplyStyleAddIns.ReferenceHead"/>
          <button id="Bib_entry" label="Bib_entry" imageMso="_3DStyle" onAction="ApplyStyleAddIns.Bib_entry"/>
          <button id="AppendixH1" label="AppendixH1" imageMso="_3DStyle" onAction="ApplyStyleAddIns.AppendixH1"/>
          <button id="AppendixH2" label="AppendixH2" imageMso="_3DStyle" onAction="ApplyStyleAddIns.AppendixH2"/>
          <button id="AppendixH3" label="AppendixH3" imageMso="_3DStyle" onAction="ApplyStyleAddIns.AppendixH3"/>
          <button id="Table" label="TableCaption" imageMso="_3DStyle" onAction="ApplyStyleAddIns.TableCaption"/>
          <button id="THead" label="Table Head" imageMso="_3DStyle" onAction="ApplyStyleAddIns.THead"/>
          <button id="Tablenote" label="TableFootnote" imageMso="_3DStyle" onAction="ApplyStyleAddIns.TableFootnote"/>
          <button id="FigureCaption" label="FigureCaption" imageMso="_3DStyle" onAction="ApplyStyleAddIns.FigureCaption"/>
          <button id="Image" label="Image" imageMso="_3DStyle" onAction="ApplyStyleAddIns.Image"/>
          <button id="Body_DOI" label="DOI" imageMso="_3DStyle" onAction="ApplyStyleAddIns.Body_DOI"/>
          <button id="Label" label="Label" imageMso="_3DStyle" onAction="ApplyStyleAddIns.Label"/>
          <button id="SC_image" label="Large Float" imageMso="_3DStyle" onAction="ApplyStyleAddIns.singleColumn"/>
          <button id="ComputerCode" label="ComputerCode" imageMso="_3DStyle" onAction="ApplyStyleAddIns.ComputerCode"/>
          <button id="Intextcode" label="In-text code" imageMso="_3DStyle" onAction="ApplyStyleAddIns.Intextcode"/>
        </group>
      </tab>
      <tab id="TabEdit2" label="Reference and Cross Linking">
        <group id="RefMarking1" label="REFERENCE NUMBERING">
          <button id="RefMarking" label="Reference Numbering" imageMso="_3DStyle" onAction="Main_Call.referenceMarkingWork"/>
        </group>
        <group id="btn_Reference" label="REFERENCE MARKUP">
          <button id="RefAuthGroup" label="Auth Group" imageMso="_3DStyle" onAction="ApplyStyleAddIns.AuthGroup"/>
          <button id="RefSurname" label="Surname" imageMso="_3DStyle" onAction="ApplyStyleAddIns.Surname"/>
          <button id="RefFirstName" label="FirstName" imageMso="_3DStyle" onAction="ApplyStyleAddIns.FirstName"/>
          <!--<button id="RefEdrGroup" label="Editor Group" imageMso="_3DStyle"  onAction="ApplyStyleAddIns.AuthGroup"/>    
			<button id="RefEdSurname" label="Ed Surname" imageMso="_3DStyle" onAction="ApplyStyleAddIns.EdSurname"/>
			<button id="RefEdFirstName" label="Ed First Name" imageMso="_3DStyle" onAction="ApplyStyleAddIns.EdFirstName"/>-->
          <button id="RefCollab" label="Collab" imageMso="_3DStyle" onAction="ApplyStyleAddIns.Collab"/>
          <button id="RefYear" label="Year" imageMso="_3DStyle" onAction="ApplyStyleAddIns.Year"/>
        </group>
        <group id="btn_CrossLinking" label="CROSS LINKING">
          <menu id="mnClink" label="Cross-referencing" size="large" imageMso="CrossReferenceInsert" itemSize="large">
            <button id="itm_FloatCitation" label="Float and Bibliography" onAction="Normal_cross_link" imageMso="InsertCopiedCells"/>
            <button id="itm_FundrefLinking" label="Fundref data" onAction="Normal_FundRefCrossLink" imageMso="InsertCopiedCells"/>
          </menu>
        </group>
      </tab>
      <!--<tab id="TabEdit3" label="Cross Linking" insertBeforeMso="TabHome">
		<group id="btn_CrossLinking" >
          		<menu id="mnClink" label="Cross-referencing" size="large" imageMso="CrossReferenceInsert"  itemSize="large">
		            <button id="itm_FloatCitation" label="Float and Bibliography" onAction="Normal_cross_link" imageMso="InsertCopiedCells" />
            		<button id="itm_FundrefLinking" label="Fundref data" onAction="Normal_FundRefCrossLink"  imageMso="InsertCopiedCells"/>
	           </menu>
        	</group>
	</tab>
	<tab id="TabEdit5" label="Document History" insertBeforeMso="TabHome">
	  <group id="HistorySty" label="HISTORY STYLE">
		  <button id="History" label="History" imageMso="_3DStyle" onAction="ApplyStyleAddIns.History"/>
	  </group>
	  <group id="HistoryMatter" label="HISTORY MARKUP">
		<button id="ReceivedDate" label="Received Date" imageMso="AppointmentColorDialog" onAction="ApplyStyleAddIns.ReceivedDate"/>
		<button id="RevisedDate" label="Revised Date" imageMso="AppointmentColorDialog" onAction="ApplyStyleAddIns.RevisedDate"/>
		<button id="AcceptedDate" label="Accepted Date" imageMso="AppointmentColorDialog"  onAction="ApplyStyleAddIns.AcceptedDate"/>    		
	  </group>
	</tab>-->
      <tab id="TabEdit4" label="ACM Templates">
        <group id="btn_Validation">
          <button id="itm_Valiadtion" label="Manuscript Validation" onAction="Normal_ACM_Validation" imageMso="SetLanguage" size="large"/>
        </group>
      </tab>
    </tabs>
  </ribbon>
</customUI>
</file>

<file path=customUI/customUI14.xml><?xml version="1.0" encoding="utf-8"?>
<!--<?xml version="1.0" encoding="UTF-8" ?>-->
<customUI xmlns="http://schemas.microsoft.com/office/2009/07/customui">
  <ribbon startFromScratch="false">
    <tabs>
      <tab id="TabEdit" label="Head Elements">
        <group id="FMatter" label="FRONT PART">
          <button id="DocumentTitle" label="Title_document" imageMso="_3DStyle" onAction="ApplyStyleAddIns.Title_document"/>
          <button id="Subitle" label="Subtitle" imageMso="_3DStyle" onAction="ApplyStyleAddIns.Subtitle"/>
          <button id="Shorttitle" label="Short title" imageMso="_3DStyle" onAction="ApplyStyleAddIns.Short_title"/>
          <button id="Authors" label="Authors" imageMso="_3DStyle" onAction="ApplyStyleAddIns.Authors"/>
          <button id="Affiliation" label="Affiliation" imageMso="_3DStyle" onAction="ApplyStyleAddIns.Affiliation"/>
          <button id="Authorfootnotes" label="AuthNotes" imageMso="_3DStyle" onAction="ApplyStyleAddIns.AuthNotes"/>
          <button id="Abdtracthead" label="AbsHead" imageMso="_3DStyle" onAction="ApplyStyleAddIns.AbsHead"/>
          <button id="Abstract" label="Abstract" imageMso="_3DStyle" onAction="ApplyStyleAddIns.Abstract"/>
          <button id="CCS_Head" label="CCSHead" imageMso="_3DStyle" onAction="ApplyStyleAddIns.CCSHead"/>
          <button id="CCS_Description" label="CCSDescription" imageMso="_3DStyle" onAction="ApplyStyleAddIns.CCSDescription"/>
          <button id="Keywordhead" label="KeyWordHead" imageMso="_3DStyle" onAction="ApplyStyleAddIns.KeyWordHead"/>
          <button id="Keyword" label="KeyWords" imageMso="_3DStyle" onAction="ApplyStyleAddIns.KeyWords"/>
          <button id="TitleNote" label="TitleNote" imageMso="_3DStyle" onAction="ApplyStyleAddIns.TitleNote"/>
          <button id="ACMRefHead" label="ACMRefHead" imageMso="_3DStyle" onAction="ApplyStyleAddIns.ACMRefHead"/>
          <button id="ACMRef" label="ACMRef" imageMso="_3DStyle" onAction="ApplyStyleAddIns.ACMRef"/>
          <button id="ORCID" label="ORCID" imageMso="_3DStyle" onAction="ApplyStyleAddIns.ORCID"/>
        </group>
        <!--<group id="AffMatter" label="AFFILIATION MARKUP">
		<button id="OrgDiv" label="Department" imageMso="AppointmentBusy" onAction="ApplyStyleAddIns.OrgDiv"/>
		<button id="OrgName" label="Institution" imageMso="AppointmentBusy" onAction="ApplyStyleAddIns.OrgName"/>
		<button id="City" label="City" imageMso="AppointmentBusy" onAction="ApplyStyleAddIns.City"/>
		<button id="State" label="State" imageMso="AppointmentBusy" onAction="ApplyStyleAddIns.State"/>
		<button id="Country" label="Country" imageMso="AppointmentBusy"  onAction="ApplyStyleAddIns.Country"/>
		<button id="Email" label="Email" imageMso="AppointmentBusy" onAction="ApplyStyleAddIns.Email"/>
	  </group>	  	-->
      </tab>
      <tab id="TabEdit1" label="Body Elements">
        <group id="BMatter" label="BODY PART">
          <button id="Heading1" label="Head1" imageMso="_3DStyle" onAction="ApplyStyleAddIns.Head1"/>
          <button id="Heading2" label="Head2" imageMso="_3DStyle" onAction="ApplyStyleAddIns.Head2"/>
          <button id="Heading3" label="Head3" imageMso="_3DStyle" onAction="ApplyStyleAddIns.Head3"/>
          <button id="Heading4" label="Head4" imageMso="_3DStyle" onAction="ApplyStyleAddIns.Head4"/>
          <button id="Para" label="Para" imageMso="_3DStyle" onAction="ApplyStyleAddIns.Para"/>
          <button id="ParaCont" label="ParaContinue" imageMso="_3DStyle" onAction="ApplyStyleAddIns.ParaContinue"/>
          <button id="PostHeadPara" label="PostHeadPara" imageMso="_3DStyle" onAction="ApplyStyleAddIns.PostHeadPara"/>
          <button id="Math" label="DisplayFormula" imageMso="_3DStyle" onAction="ApplyStyleAddIns.DisplayFormula"/>
          <button id="UnMath" label="DisplayFormulaUnnum" imageMso="_3DStyle" onAction="ApplyStyleAddIns.DisplayFormulaUnnum"/>
          <button id="ListParagraph" label="List Paragraph" imageMso="_3DStyle" onAction="ApplyStyleAddIns.ListParagraph"/>
          <button id="Enunciation" label="Statements" imageMso="_3DStyle" onAction="ApplyStyleAddIns.Enunciation"/>
          <button id="Extract" label="Extract" imageMso="_3DStyle" onAction="ApplyStyleAddIns.Extract"/>
          <button id="AlgorithmCaption" label="AlgorithmCaption" imageMso="_3DStyle" onAction="ApplyStyleAddIns.AlgorithmCaption"/>
          <button id="Algorithm" label="Algorithm" imageMso="_3DStyle" onAction="ApplyStyleAddIns.Algorithm"/>
          <button id="AcknowledgementHead" label="AckHead" imageMso="_3DStyle" onAction="ApplyStyleAddIns.AckHead"/>
          <button id="Acknowledgement" label="AckPara" imageMso="_3DStyle" onAction="ApplyStyleAddIns.AckPara"/>
          <button id="GrantSponsor" label="GrantSponsor" imageMso="_3DStyle" onAction="ApplyStyleAddIns.GrantSponser"/>
          <button id="GrantNumber" label="GrantNumber" imageMso="_3DStyle" onAction="ApplyStyleAddIns.GrantNumber"/>
          <button id="RefHead" label="ReferenceHead" imageMso="_3DStyle" onAction="ApplyStyleAddIns.ReferenceHead"/>
          <button id="Bib_entry" label="Bib_entry" imageMso="_3DStyle" onAction="ApplyStyleAddIns.Bib_entry"/>
          <button id="AppendixH1" label="AppendixH1" imageMso="_3DStyle" onAction="ApplyStyleAddIns.AppendixH1"/>
          <button id="AppendixH2" label="AppendixH2" imageMso="_3DStyle" onAction="ApplyStyleAddIns.AppendixH2"/>
          <button id="AppendixH3" label="AppendixH3" imageMso="_3DStyle" onAction="ApplyStyleAddIns.AppendixH3"/>
          <button id="Table" label="TableCaption" imageMso="_3DStyle" onAction="ApplyStyleAddIns.TableCaption"/>
          <button id="THead" label="Table Head" imageMso="_3DStyle" onAction="ApplyStyleAddIns.THead"/>
          <button id="Tablenote" label="TableFootnote" imageMso="_3DStyle" onAction="ApplyStyleAddIns.TableFootnote"/>
          <button id="FigureCaption" label="FigureCaption" imageMso="_3DStyle" onAction="ApplyStyleAddIns.FigureCaption"/>
          <button id="Image" label="Image" imageMso="_3DStyle" onAction="ApplyStyleAddIns.Image"/>
          <button id="Body_DOI" label="DOI" imageMso="_3DStyle" onAction="ApplyStyleAddIns.Body_DOI"/>
          <button id="Label" label="Label" imageMso="_3DStyle" onAction="ApplyStyleAddIns.Label"/>
          <button id="SC_image" label="Large Float" imageMso="_3DStyle" onAction="ApplyStyleAddIns.singleColumn"/>
          <button id="ComputerCode" label="ComputerCode" imageMso="_3DStyle" onAction="ApplyStyleAddIns.ComputerCode"/>
          <button id="Intextcode" label="In-text code" imageMso="_3DStyle" onAction="ApplyStyleAddIns.Intextcode"/>
        </group>
      </tab>
      <tab id="TabEdit2" label="Reference and Cross Linking">
        <!--<group id="RefMarking1"	label="REFERENCE NUMBERING">
			<button id="RefMarking" label="Reference Numbering" imageMso="_3DStyle" onAction="Main_Call.referenceMarkingWork"/>
        	</group>-->
        <group id="btn_Reference" label="REFERENCE MARKUP">
          <button id="RefAuthGroup" label="Auth Group" imageMso="_3DStyle" onAction="ApplyStyleAddIns.AuthGroup"/>
          <button id="RefSurname" label="Surname" imageMso="_3DStyle" onAction="ApplyStyleAddIns.Surname"/>
          <button id="RefFirstName" label="FirstName" imageMso="_3DStyle" onAction="ApplyStyleAddIns.FirstName"/>
          <!--<button id="RefEdrGroup" label="Editor Group" imageMso="_3DStyle"  onAction="ApplyStyleAddIns.AuthGroup"/>    
			<button id="RefEdSurname" label="Ed Surname" imageMso="_3DStyle" onAction="ApplyStyleAddIns.EdSurname"/>
			<button id="RefEdFirstName" label="Ed First Name" imageMso="_3DStyle" onAction="ApplyStyleAddIns.EdFirstName"/>-->
          <button id="RefCollab" label="Collab" imageMso="_3DStyle" onAction="ApplyStyleAddIns.Collab"/>
          <button id="RefYear" label="Year" imageMso="_3DStyle" onAction="ApplyStyleAddIns.Year"/>
        </group>
        <group id="btn_CrossLinking" label="CROSS LINKING">
          <menu id="mnClink" label="Cross-referencing" size="large" imageMso="CrossReferenceInsert" itemSize="large">
            <button id="itm_FloatCitation" label="Float and Bibliography" onAction="Normal_cross_link" imageMso="InsertCopiedCells"/>
            <button id="itm_FundrefLinking" label="Fundref data" onAction="Normal_FundRefCrossLink" imageMso="InsertCopiedCells"/>
          </menu>
        </group>
      </tab>
      <!--<tab id="TabEdit3" label="Cross Linking" insertBeforeMso="TabHome">
		<group id="btn_CrossLinking" >
          		<menu id="mnClink" label="Cross-referencing" size="large" imageMso="CrossReferenceInsert"  itemSize="large">
		            <button id="itm_FloatCitation" label="Float and Bibliography" onAction="Normal_cross_link" imageMso="InsertCopiedCells" />
            		<button id="itm_FundrefLinking" label="Fundref data" onAction="Normal_FundRefCrossLink"  imageMso="InsertCopiedCells"/>
	           </menu>
        	</group>
	</tab>
	<tab id="TabEdit5" label="Document History" insertBeforeMso="TabHome">
	  <group id="HistorySty" label="HISTORY STYLE">
		  <button id="History" label="History" imageMso="_3DStyle" onAction="ApplyStyleAddIns.History"/>
	  </group>
	  <group id="HistoryMatter" label="HISTORY MARKUP">
		<button id="ReceivedDate" label="Received Date" imageMso="AppointmentColorDialog" onAction="ApplyStyleAddIns.ReceivedDate"/>
		<button id="RevisedDate" label="Revised Date" imageMso="AppointmentColorDialog" onAction="ApplyStyleAddIns.RevisedDate"/>
		<button id="AcceptedDate" label="Accepted Date" imageMso="AppointmentColorDialog"  onAction="ApplyStyleAddIns.AcceptedDate"/>    		
	  </group>
	</tab>-->
      <tab id="TabEdit4" label="ACM Templates">
        <group id="btn_Validation">
          <button id="itm_Valiadtion" label="Manuscript Validation" onAction="Normal_ACM_Validation" imageMso="SetLanguage" size="large"/>
        </group>
      </tab>
    </tabs>
  </ribbon>
</customUI>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DC2AFC-79CC-4776-8819-C7C793EEC7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acm_mat_word_v2.dotm</Template>
  <TotalTime>4</TotalTime>
  <Pages>1</Pages>
  <Words>97</Words>
  <Characters>559</Characters>
  <Application>Microsoft Office Word</Application>
  <DocSecurity>0</DocSecurity>
  <Lines>4</Lines>
  <Paragraphs>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gobby</dc:creator>
  <cp:keywords/>
  <dc:description/>
  <cp:lastModifiedBy>gobby</cp:lastModifiedBy>
  <cp:revision>1</cp:revision>
  <dcterms:created xsi:type="dcterms:W3CDTF">2023-03-04T17:16:00Z</dcterms:created>
  <dcterms:modified xsi:type="dcterms:W3CDTF">2023-03-04T17:20:00Z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Version">
    <vt:lpwstr>2.1.0</vt:lpwstr>
  </property>
</Properties>
</file>